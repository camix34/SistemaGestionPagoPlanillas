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AF32" w14:textId="031B18AA" w:rsidR="00D077E9" w:rsidRDefault="0075587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39" behindDoc="1" locked="0" layoutInCell="1" allowOverlap="1" wp14:anchorId="52E8ABBE" wp14:editId="57ED60D2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6962775" cy="57150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8"/>
      </w:tblGrid>
      <w:tr w:rsidR="00D077E9" w14:paraId="69980DCD" w14:textId="77777777" w:rsidTr="00755877">
        <w:trPr>
          <w:trHeight w:val="1894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p w14:paraId="74F0D665" w14:textId="719E4826" w:rsidR="00D077E9" w:rsidRDefault="00D077E9" w:rsidP="00AB02A7">
            <w:pPr>
              <w:rPr>
                <w:noProof/>
              </w:rPr>
            </w:pPr>
          </w:p>
          <w:p w14:paraId="565DDA99" w14:textId="7F31F752" w:rsidR="00D077E9" w:rsidRDefault="00D13C9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6D0B156" wp14:editId="0F2FDDBA">
                      <wp:extent cx="3738880" cy="21336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8880" cy="2133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D588F0" w14:textId="77777777" w:rsidR="00D13C92" w:rsidRPr="00755877" w:rsidRDefault="00D13C92" w:rsidP="00D13C92">
                                  <w:pPr>
                                    <w:pStyle w:val="Ttulo"/>
                                    <w:shd w:val="clear" w:color="auto" w:fill="FFFFFF" w:themeFill="background1"/>
                                    <w:spacing w:after="0"/>
                                    <w:rPr>
                                      <w:lang w:val="es-US"/>
                                    </w:rPr>
                                  </w:pPr>
                                  <w:r>
                                    <w:rPr>
                                      <w:lang w:val="es-US" w:bidi="es-ES"/>
                                    </w:rPr>
                                    <w:t>Manual del programador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D0B1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4.4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" filled="f" stroked="f" strokeweight=".5pt">
                      <v:textbox>
                        <w:txbxContent>
                          <w:p w14:paraId="64D588F0" w14:textId="77777777" w:rsidR="00D13C92" w:rsidRPr="00755877" w:rsidRDefault="00D13C92" w:rsidP="00D13C92">
                            <w:pPr>
                              <w:pStyle w:val="Ttulo"/>
                              <w:shd w:val="clear" w:color="auto" w:fill="FFFFFF" w:themeFill="background1"/>
                              <w:spacing w:after="0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 w:bidi="es-ES"/>
                              </w:rPr>
                              <w:t>Manual del programador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4FB0A0EE" w14:textId="77777777" w:rsidTr="00755877">
        <w:trPr>
          <w:trHeight w:val="7303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41" w:rightFromText="141" w:vertAnchor="text" w:horzAnchor="margin" w:tblpY="4723"/>
              <w:tblOverlap w:val="never"/>
              <w:tblW w:w="672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728"/>
            </w:tblGrid>
            <w:tr w:rsidR="00D13C92" w:rsidRPr="00CC2263" w14:paraId="290274B1" w14:textId="77777777" w:rsidTr="00D13C92">
              <w:trPr>
                <w:trHeight w:val="2239"/>
              </w:trPr>
              <w:tc>
                <w:tcPr>
                  <w:tcW w:w="0" w:type="auto"/>
                </w:tcPr>
                <w:p w14:paraId="17D454AC" w14:textId="21BEBDC2" w:rsidR="00D13C92" w:rsidRPr="00CC2263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proofErr w:type="spellStart"/>
                  <w:r w:rsidRPr="00CC2263">
                    <w:rPr>
                      <w:lang w:val="es-SV"/>
                    </w:rPr>
                    <w:t>DolphinSoft</w:t>
                  </w:r>
                  <w:proofErr w:type="spellEnd"/>
                  <w:r w:rsidRPr="00CC2263">
                    <w:rPr>
                      <w:lang w:val="es-SV"/>
                    </w:rPr>
                    <w:t xml:space="preserve"> </w:t>
                  </w:r>
                </w:p>
                <w:p w14:paraId="775961B0" w14:textId="77777777" w:rsidR="00D13C92" w:rsidRP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>Creado por: Grupo Dolphin</w:t>
                  </w:r>
                </w:p>
                <w:p w14:paraId="22F9473A" w14:textId="77777777" w:rsid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 xml:space="preserve"> Scrum Master: Miguel </w:t>
                  </w:r>
                  <w:r w:rsidRPr="00D13C92">
                    <w:rPr>
                      <w:lang w:val="es-SV"/>
                    </w:rPr>
                    <w:t>Ángel</w:t>
                  </w:r>
                  <w:r w:rsidRPr="00CC2263">
                    <w:rPr>
                      <w:lang w:val="es-SV"/>
                    </w:rPr>
                    <w:t xml:space="preserve"> Ayala Bejarano </w:t>
                  </w:r>
                </w:p>
                <w:p w14:paraId="51A7DA5E" w14:textId="2F711EFE" w:rsid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 xml:space="preserve">Scrum </w:t>
                  </w:r>
                  <w:proofErr w:type="spellStart"/>
                  <w:r w:rsidRPr="00CC2263">
                    <w:rPr>
                      <w:lang w:val="es-SV"/>
                    </w:rPr>
                    <w:t>Team</w:t>
                  </w:r>
                  <w:proofErr w:type="spellEnd"/>
                  <w:r w:rsidRPr="00CC2263">
                    <w:rPr>
                      <w:lang w:val="es-SV"/>
                    </w:rPr>
                    <w:t>:</w:t>
                  </w:r>
                </w:p>
                <w:p w14:paraId="3B058ADC" w14:textId="461FB12A" w:rsidR="00D13C92" w:rsidRP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 w:rsidRPr="00CC2263">
                    <w:rPr>
                      <w:lang w:val="es-SV"/>
                    </w:rPr>
                    <w:t xml:space="preserve"> Gabriel Antonio Castillo </w:t>
                  </w:r>
                  <w:r w:rsidRPr="00D13C92">
                    <w:rPr>
                      <w:lang w:val="es-SV"/>
                    </w:rPr>
                    <w:t>Alegría</w:t>
                  </w:r>
                  <w:r w:rsidRPr="00CC2263">
                    <w:rPr>
                      <w:lang w:val="es-SV"/>
                    </w:rPr>
                    <w:t xml:space="preserve"> </w:t>
                  </w:r>
                </w:p>
                <w:p w14:paraId="75D5841B" w14:textId="77777777" w:rsidR="00D13C92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 xml:space="preserve"> </w:t>
                  </w:r>
                  <w:r w:rsidRPr="00CC2263">
                    <w:rPr>
                      <w:lang w:val="es-SV"/>
                    </w:rPr>
                    <w:t xml:space="preserve">Reynaldo Daniel Panameño Romero </w:t>
                  </w:r>
                </w:p>
                <w:p w14:paraId="5EACDF61" w14:textId="36EC834A" w:rsidR="00D13C92" w:rsidRPr="00CC2263" w:rsidRDefault="00D13C92" w:rsidP="00D13C92">
                  <w:pPr>
                    <w:pStyle w:val="Textodestacado"/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 xml:space="preserve"> </w:t>
                  </w:r>
                  <w:r w:rsidRPr="00CC2263">
                    <w:rPr>
                      <w:lang w:val="es-SV"/>
                    </w:rPr>
                    <w:t xml:space="preserve">Carlos </w:t>
                  </w:r>
                  <w:r>
                    <w:rPr>
                      <w:lang w:val="es-SV"/>
                    </w:rPr>
                    <w:t>Humberto</w:t>
                  </w:r>
                  <w:r w:rsidRPr="00CC2263">
                    <w:rPr>
                      <w:lang w:val="es-SV"/>
                    </w:rPr>
                    <w:t xml:space="preserve"> Posada </w:t>
                  </w:r>
                  <w:r w:rsidRPr="00D13C92">
                    <w:rPr>
                      <w:lang w:val="es-SV"/>
                    </w:rPr>
                    <w:t>Gaitán</w:t>
                  </w:r>
                  <w:r w:rsidRPr="00CC2263">
                    <w:rPr>
                      <w:lang w:val="es-SV"/>
                    </w:rPr>
                    <w:t xml:space="preserve"> </w:t>
                  </w:r>
                </w:p>
              </w:tc>
            </w:tr>
          </w:tbl>
          <w:p w14:paraId="095652BC" w14:textId="3ED0BC61" w:rsidR="00D077E9" w:rsidRDefault="00D13C9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8D79BBE" wp14:editId="081C8C3E">
                      <wp:extent cx="3429000" cy="9525"/>
                      <wp:effectExtent l="19050" t="19050" r="19050" b="28575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355B7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068ADCD" w14:textId="77777777" w:rsidTr="00755877">
        <w:trPr>
          <w:trHeight w:val="2438"/>
        </w:trPr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8BD27F150B304A648FB0D1635C46338A"/>
              </w:placeholder>
              <w15:appearance w15:val="hidden"/>
            </w:sdtPr>
            <w:sdtEndPr/>
            <w:sdtContent>
              <w:p w14:paraId="65A6F65A" w14:textId="5E4365B8" w:rsidR="00CC2263" w:rsidRDefault="00CC2263" w:rsidP="00AB02A7">
                <w:pPr>
                  <w:rPr>
                    <w:noProof/>
                    <w:sz w:val="10"/>
                    <w:szCs w:val="10"/>
                    <w:lang w:bidi="es-ES"/>
                  </w:rPr>
                </w:pPr>
              </w:p>
              <w:p w14:paraId="461AB1DD" w14:textId="7CED245A" w:rsidR="00D077E9" w:rsidRDefault="0027304C" w:rsidP="00AB02A7">
                <w:pPr>
                  <w:rPr>
                    <w:noProof/>
                  </w:rPr>
                </w:pPr>
              </w:p>
            </w:sdtContent>
          </w:sdt>
          <w:p w14:paraId="0926383D" w14:textId="20116ADF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A48448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17A4DC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3C16AA5" w14:textId="77777777" w:rsidR="00CC2263" w:rsidRPr="00CC2263" w:rsidRDefault="00CC2263" w:rsidP="00CC2263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b w:val="0"/>
                <w:color w:val="000000"/>
                <w:sz w:val="24"/>
                <w:szCs w:val="24"/>
                <w:lang w:val="es-SV"/>
              </w:rPr>
            </w:pPr>
          </w:p>
          <w:p w14:paraId="67987FB8" w14:textId="77777777" w:rsidR="00D077E9" w:rsidRPr="00D86945" w:rsidRDefault="00D077E9" w:rsidP="00CC2263">
            <w:pPr>
              <w:rPr>
                <w:noProof/>
                <w:sz w:val="10"/>
                <w:szCs w:val="10"/>
              </w:rPr>
            </w:pPr>
          </w:p>
        </w:tc>
      </w:tr>
    </w:tbl>
    <w:p w14:paraId="77E20852" w14:textId="418DE888" w:rsidR="00C426DD" w:rsidRDefault="00CC2263" w:rsidP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670910" wp14:editId="445ED5D3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4505325" cy="8924925"/>
                <wp:effectExtent l="0" t="0" r="9525" b="952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892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27D3" id="Rectángulo 3" o:spid="_x0000_s1026" alt="rectángulo blanco para texto en portada" style="position:absolute;margin-left:-16.05pt;margin-top:73.5pt;width:354.75pt;height:70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" fillcolor="white [3212]" stroked="f" strokeweight="2pt">
                <w10:wrap anchory="page"/>
              </v:rect>
            </w:pict>
          </mc:Fallback>
        </mc:AlternateContent>
      </w:r>
      <w:r w:rsidR="00755877">
        <w:rPr>
          <w:noProof/>
        </w:rPr>
        <w:drawing>
          <wp:anchor distT="0" distB="0" distL="114300" distR="114300" simplePos="0" relativeHeight="251664384" behindDoc="1" locked="0" layoutInCell="1" allowOverlap="1" wp14:anchorId="1359103D" wp14:editId="6577FF4A">
            <wp:simplePos x="0" y="0"/>
            <wp:positionH relativeFrom="column">
              <wp:posOffset>4606290</wp:posOffset>
            </wp:positionH>
            <wp:positionV relativeFrom="paragraph">
              <wp:posOffset>6685915</wp:posOffset>
            </wp:positionV>
            <wp:extent cx="1409700" cy="1076325"/>
            <wp:effectExtent l="0" t="0" r="0" b="9525"/>
            <wp:wrapSquare wrapText="bothSides"/>
            <wp:docPr id="40" name="Imagen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9F26C3" wp14:editId="786F2DD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C985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755877">
        <w:rPr>
          <w:noProof/>
          <w:lang w:bidi="es-ES"/>
        </w:rPr>
        <w:t>ss</w:t>
      </w:r>
      <w:r w:rsidR="00D077E9">
        <w:rPr>
          <w:noProof/>
          <w:lang w:bidi="es-ES"/>
        </w:rPr>
        <w:br w:type="page"/>
      </w:r>
    </w:p>
    <w:p w14:paraId="49503118" w14:textId="33D7C65F" w:rsidR="00C426DD" w:rsidRPr="00C426DD" w:rsidRDefault="00C426DD" w:rsidP="00C426DD">
      <w:pPr>
        <w:spacing w:after="200"/>
        <w:jc w:val="center"/>
        <w:rPr>
          <w:noProof/>
          <w:sz w:val="36"/>
          <w:szCs w:val="28"/>
        </w:rPr>
      </w:pPr>
      <w:r w:rsidRPr="00C426DD">
        <w:rPr>
          <w:noProof/>
          <w:sz w:val="36"/>
          <w:szCs w:val="28"/>
        </w:rPr>
        <w:lastRenderedPageBreak/>
        <w:t>Indice</w:t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es-ES" w:eastAsia="en-US"/>
        </w:rPr>
        <w:id w:val="-4460783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BEE58" w14:textId="0EC72FAC" w:rsidR="00D1142D" w:rsidRDefault="00D1142D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A7C8492" w14:textId="77777777" w:rsidR="00D1142D" w:rsidRPr="00D1142D" w:rsidRDefault="00D1142D" w:rsidP="00D1142D">
          <w:pPr>
            <w:rPr>
              <w:lang w:eastAsia="es-SV"/>
            </w:rPr>
          </w:pPr>
        </w:p>
        <w:p w14:paraId="4DD60CCB" w14:textId="0D66EE66" w:rsidR="005A1691" w:rsidRDefault="00D1142D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06383" w:history="1">
            <w:r w:rsidR="005A1691" w:rsidRPr="004974F4">
              <w:rPr>
                <w:rStyle w:val="Hipervnculo"/>
                <w:noProof/>
              </w:rPr>
              <w:t>1.Introducción:</w:t>
            </w:r>
            <w:r w:rsidR="005A1691">
              <w:rPr>
                <w:noProof/>
                <w:webHidden/>
              </w:rPr>
              <w:tab/>
            </w:r>
            <w:r w:rsidR="005A1691">
              <w:rPr>
                <w:noProof/>
                <w:webHidden/>
              </w:rPr>
              <w:fldChar w:fldCharType="begin"/>
            </w:r>
            <w:r w:rsidR="005A1691">
              <w:rPr>
                <w:noProof/>
                <w:webHidden/>
              </w:rPr>
              <w:instrText xml:space="preserve"> PAGEREF _Toc74906383 \h </w:instrText>
            </w:r>
            <w:r w:rsidR="005A1691">
              <w:rPr>
                <w:noProof/>
                <w:webHidden/>
              </w:rPr>
            </w:r>
            <w:r w:rsidR="005A1691">
              <w:rPr>
                <w:noProof/>
                <w:webHidden/>
              </w:rPr>
              <w:fldChar w:fldCharType="separate"/>
            </w:r>
            <w:r w:rsidR="005A1691">
              <w:rPr>
                <w:noProof/>
                <w:webHidden/>
              </w:rPr>
              <w:t>3</w:t>
            </w:r>
            <w:r w:rsidR="005A1691">
              <w:rPr>
                <w:noProof/>
                <w:webHidden/>
              </w:rPr>
              <w:fldChar w:fldCharType="end"/>
            </w:r>
          </w:hyperlink>
        </w:p>
        <w:p w14:paraId="27B5936D" w14:textId="720F701D" w:rsidR="005A1691" w:rsidRDefault="005A1691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84" w:history="1">
            <w:r w:rsidRPr="004974F4">
              <w:rPr>
                <w:rStyle w:val="Hipervnculo"/>
                <w:noProof/>
              </w:rPr>
              <w:t>2.Objetivos: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819A" w14:textId="2711A423" w:rsidR="005A1691" w:rsidRDefault="005A1691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85" w:history="1">
            <w:r w:rsidRPr="004974F4">
              <w:rPr>
                <w:rStyle w:val="Hipervnculo"/>
                <w:noProof/>
              </w:rPr>
              <w:t>3.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FC50" w14:textId="274D345E" w:rsidR="005A1691" w:rsidRDefault="005A1691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86" w:history="1">
            <w:r w:rsidRPr="004974F4">
              <w:rPr>
                <w:rStyle w:val="Hipervnculo"/>
                <w:noProof/>
              </w:rPr>
              <w:t>4. Diagrama DDC yDCU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5D35" w14:textId="50E98BCD" w:rsidR="005A1691" w:rsidRDefault="005A1691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87" w:history="1">
            <w:r w:rsidRPr="004974F4">
              <w:rPr>
                <w:rStyle w:val="Hipervnculo"/>
                <w:noProof/>
              </w:rPr>
              <w:t>5.Diagrama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936B" w14:textId="34910F2F" w:rsidR="005A1691" w:rsidRDefault="005A1691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88" w:history="1">
            <w:r w:rsidRPr="004974F4">
              <w:rPr>
                <w:rStyle w:val="Hipervnculo"/>
                <w:noProof/>
              </w:rPr>
              <w:t>6. Descripción de las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4F8D" w14:textId="70E69C3B" w:rsidR="005A1691" w:rsidRDefault="005A1691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89" w:history="1">
            <w:r w:rsidRPr="004974F4">
              <w:rPr>
                <w:rStyle w:val="Hipervnculo"/>
                <w:noProof/>
              </w:rPr>
              <w:t>- Tabla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D2B4" w14:textId="6C25F096" w:rsidR="005A1691" w:rsidRDefault="005A1691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90" w:history="1">
            <w:r w:rsidRPr="004974F4">
              <w:rPr>
                <w:rStyle w:val="Hipervnculo"/>
                <w:noProof/>
              </w:rPr>
              <w:t>-Tabla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0E3F" w14:textId="5BADE53F" w:rsidR="005A1691" w:rsidRDefault="005A1691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91" w:history="1">
            <w:r w:rsidRPr="004974F4">
              <w:rPr>
                <w:rStyle w:val="Hipervnculo"/>
                <w:noProof/>
              </w:rPr>
              <w:t>-Tabla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4BFA" w14:textId="7EF31420" w:rsidR="005A1691" w:rsidRDefault="005A1691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92" w:history="1">
            <w:r w:rsidRPr="004974F4">
              <w:rPr>
                <w:rStyle w:val="Hipervnculo"/>
                <w:noProof/>
              </w:rPr>
              <w:t>-Tabla InfoPago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5510" w14:textId="6E45AD9B" w:rsidR="005A1691" w:rsidRDefault="005A1691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93" w:history="1">
            <w:r w:rsidRPr="004974F4">
              <w:rPr>
                <w:rStyle w:val="Hipervnculo"/>
                <w:noProof/>
              </w:rPr>
              <w:t>-Tabla Pagoempleado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3D34" w14:textId="435453FC" w:rsidR="005A1691" w:rsidRDefault="005A1691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94" w:history="1">
            <w:r w:rsidRPr="004974F4">
              <w:rPr>
                <w:rStyle w:val="Hipervnculo"/>
                <w:noProof/>
              </w:rPr>
              <w:t>7. Descripcion de las  variables usadas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BE24" w14:textId="0C920344" w:rsidR="005A1691" w:rsidRDefault="005A1691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es-SV" w:eastAsia="es-SV"/>
            </w:rPr>
          </w:pPr>
          <w:hyperlink w:anchor="_Toc74906395" w:history="1">
            <w:r w:rsidRPr="004974F4">
              <w:rPr>
                <w:rStyle w:val="Hipervnculo"/>
                <w:noProof/>
              </w:rPr>
              <w:t>8.Diccionario de 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7BFC" w14:textId="7D266B80" w:rsidR="00D1142D" w:rsidRDefault="00D1142D">
          <w:r>
            <w:rPr>
              <w:bCs/>
            </w:rPr>
            <w:fldChar w:fldCharType="end"/>
          </w:r>
        </w:p>
      </w:sdtContent>
    </w:sdt>
    <w:p w14:paraId="0DA3DAF8" w14:textId="62142273" w:rsidR="00E61294" w:rsidRDefault="00E61294" w:rsidP="00AB02A7">
      <w:pPr>
        <w:spacing w:after="200"/>
        <w:rPr>
          <w:noProof/>
        </w:rPr>
      </w:pPr>
    </w:p>
    <w:p w14:paraId="397A851F" w14:textId="2C51CCF5" w:rsidR="00E61294" w:rsidRDefault="00E61294" w:rsidP="00AB02A7">
      <w:pPr>
        <w:spacing w:after="200"/>
        <w:rPr>
          <w:noProof/>
        </w:rPr>
      </w:pPr>
    </w:p>
    <w:p w14:paraId="59308C8C" w14:textId="39FA39DC" w:rsidR="00E61294" w:rsidRDefault="00E61294" w:rsidP="00AB02A7">
      <w:pPr>
        <w:spacing w:after="200"/>
        <w:rPr>
          <w:noProof/>
        </w:rPr>
      </w:pPr>
    </w:p>
    <w:p w14:paraId="4F8A8244" w14:textId="0FB44046" w:rsidR="008B7590" w:rsidRDefault="008B7590" w:rsidP="00AB02A7">
      <w:pPr>
        <w:spacing w:after="200"/>
        <w:rPr>
          <w:noProof/>
        </w:rPr>
      </w:pPr>
    </w:p>
    <w:p w14:paraId="1112818B" w14:textId="77777777" w:rsidR="008B7590" w:rsidRDefault="008B7590" w:rsidP="00AB02A7">
      <w:pPr>
        <w:spacing w:after="200"/>
        <w:rPr>
          <w:noProof/>
        </w:rPr>
      </w:pPr>
    </w:p>
    <w:p w14:paraId="42E47748" w14:textId="51C0EF07" w:rsidR="00E61294" w:rsidRDefault="00E61294" w:rsidP="00AB02A7">
      <w:pPr>
        <w:spacing w:after="200"/>
        <w:rPr>
          <w:noProof/>
        </w:rPr>
      </w:pPr>
    </w:p>
    <w:p w14:paraId="719ED2A1" w14:textId="75036AB0" w:rsidR="00E61294" w:rsidRDefault="00E61294" w:rsidP="00AB02A7">
      <w:pPr>
        <w:spacing w:after="200"/>
        <w:rPr>
          <w:noProof/>
        </w:rPr>
      </w:pPr>
    </w:p>
    <w:p w14:paraId="1F20DA0D" w14:textId="4A59DECB" w:rsidR="00E61294" w:rsidRDefault="00E61294" w:rsidP="00AB02A7">
      <w:pPr>
        <w:spacing w:after="200"/>
        <w:rPr>
          <w:noProof/>
        </w:rPr>
      </w:pPr>
    </w:p>
    <w:p w14:paraId="74C4E2D1" w14:textId="403E5A4C" w:rsidR="00E61294" w:rsidRDefault="00E61294" w:rsidP="00AB02A7">
      <w:pPr>
        <w:spacing w:after="200"/>
        <w:rPr>
          <w:noProof/>
        </w:rPr>
      </w:pPr>
    </w:p>
    <w:p w14:paraId="32B6553B" w14:textId="17F098F2" w:rsidR="00E61294" w:rsidRDefault="00E61294" w:rsidP="00AB02A7">
      <w:pPr>
        <w:spacing w:after="200"/>
        <w:rPr>
          <w:noProof/>
        </w:rPr>
      </w:pPr>
    </w:p>
    <w:p w14:paraId="4F3BBB31" w14:textId="41892BCE" w:rsidR="00CC2263" w:rsidRPr="00CC2263" w:rsidRDefault="00CC2263" w:rsidP="00D1142D">
      <w:pPr>
        <w:pStyle w:val="Ttulo1"/>
        <w:rPr>
          <w:noProof/>
        </w:rPr>
      </w:pPr>
      <w:bookmarkStart w:id="0" w:name="_Toc74906383"/>
      <w:r w:rsidRPr="00CC2263">
        <w:rPr>
          <w:noProof/>
        </w:rPr>
        <w:t>1.</w:t>
      </w:r>
      <w:r w:rsidR="00E61294" w:rsidRPr="00CC2263">
        <w:rPr>
          <w:noProof/>
        </w:rPr>
        <w:t>Introducción:</w:t>
      </w:r>
      <w:bookmarkEnd w:id="0"/>
    </w:p>
    <w:p w14:paraId="6308E803" w14:textId="4CC25FDF" w:rsidR="00E61294" w:rsidRDefault="00E61294" w:rsidP="00AB02A7">
      <w:pPr>
        <w:spacing w:after="200"/>
        <w:rPr>
          <w:color w:val="auto"/>
        </w:rPr>
      </w:pPr>
      <w:r w:rsidRPr="00E61294">
        <w:rPr>
          <w:color w:val="auto"/>
        </w:rPr>
        <w:t>El presente documento describe los aspectos técnicos informáticos del sistema de información. El documento familiariza al personal técnico especializado encargado de las actividades de mantenimiento, revisión, solución de problemas, instalación y configuración del sistema.</w:t>
      </w:r>
    </w:p>
    <w:p w14:paraId="57E4DB08" w14:textId="01B3A6C4" w:rsidR="00A54F42" w:rsidRDefault="00A54F42" w:rsidP="00AB02A7">
      <w:pPr>
        <w:spacing w:after="200"/>
        <w:rPr>
          <w:color w:val="auto"/>
        </w:rPr>
      </w:pPr>
    </w:p>
    <w:p w14:paraId="64114D0C" w14:textId="5168D9AC" w:rsidR="00A54F42" w:rsidRDefault="00A54F42" w:rsidP="00AB02A7">
      <w:pPr>
        <w:spacing w:after="200"/>
        <w:rPr>
          <w:color w:val="auto"/>
        </w:rPr>
      </w:pPr>
      <w:r w:rsidRPr="00A54F42">
        <w:rPr>
          <w:color w:val="auto"/>
        </w:rPr>
        <w:t>E</w:t>
      </w:r>
      <w:r>
        <w:rPr>
          <w:color w:val="auto"/>
        </w:rPr>
        <w:t>ste</w:t>
      </w:r>
      <w:r w:rsidRPr="00A54F42">
        <w:rPr>
          <w:color w:val="auto"/>
        </w:rPr>
        <w:t xml:space="preserve"> manual técnico hace referencia a la información necesaria con el fin de orientar al personal</w:t>
      </w:r>
      <w:r>
        <w:rPr>
          <w:color w:val="auto"/>
        </w:rPr>
        <w:t xml:space="preserve"> encargado</w:t>
      </w:r>
      <w:r w:rsidRPr="00A54F42">
        <w:rPr>
          <w:color w:val="auto"/>
        </w:rPr>
        <w:t>, planteamiento análisis programación e instalación del sistema. Es de notar que la redacción propia de</w:t>
      </w:r>
      <w:r>
        <w:rPr>
          <w:color w:val="auto"/>
        </w:rPr>
        <w:t xml:space="preserve"> este manual</w:t>
      </w:r>
      <w:r w:rsidRPr="00A54F42">
        <w:rPr>
          <w:color w:val="auto"/>
        </w:rPr>
        <w:t xml:space="preserve"> está orientada a personal con conocimientos en sistemas y tecnologías de información, conocimientos de </w:t>
      </w:r>
      <w:r w:rsidR="00B73E79" w:rsidRPr="00A54F42">
        <w:rPr>
          <w:color w:val="auto"/>
        </w:rPr>
        <w:t>programación,</w:t>
      </w:r>
      <w:r w:rsidRPr="00A54F42">
        <w:rPr>
          <w:color w:val="auto"/>
        </w:rPr>
        <w:t xml:space="preserve"> administración de bases de datos, responsables del mantenimiento e instalación del sistema.</w:t>
      </w:r>
    </w:p>
    <w:p w14:paraId="31193B80" w14:textId="764DD23F" w:rsidR="00C2674D" w:rsidRDefault="00C2674D" w:rsidP="00AB02A7">
      <w:pPr>
        <w:spacing w:after="200"/>
        <w:rPr>
          <w:color w:val="auto"/>
        </w:rPr>
      </w:pPr>
    </w:p>
    <w:p w14:paraId="2287BF23" w14:textId="4CBC6C1E" w:rsidR="00B73E79" w:rsidRDefault="00B73E79" w:rsidP="00AB02A7">
      <w:pPr>
        <w:spacing w:after="200"/>
        <w:rPr>
          <w:color w:val="auto"/>
        </w:rPr>
      </w:pPr>
    </w:p>
    <w:p w14:paraId="738CA2E5" w14:textId="75522FE3" w:rsidR="00B73E79" w:rsidRDefault="00B73E79" w:rsidP="00AB02A7">
      <w:pPr>
        <w:spacing w:after="200"/>
        <w:rPr>
          <w:color w:val="auto"/>
        </w:rPr>
      </w:pPr>
    </w:p>
    <w:p w14:paraId="6D040BAD" w14:textId="4F40E18F" w:rsidR="00B73E79" w:rsidRDefault="00B73E79" w:rsidP="00AB02A7">
      <w:pPr>
        <w:spacing w:after="200"/>
        <w:rPr>
          <w:color w:val="auto"/>
        </w:rPr>
      </w:pPr>
    </w:p>
    <w:p w14:paraId="071A1294" w14:textId="0E477343" w:rsidR="00B73E79" w:rsidRDefault="00B73E79" w:rsidP="00AB02A7">
      <w:pPr>
        <w:spacing w:after="200"/>
        <w:rPr>
          <w:color w:val="auto"/>
        </w:rPr>
      </w:pPr>
    </w:p>
    <w:p w14:paraId="661D8D5B" w14:textId="16C4C8DB" w:rsidR="00B73E79" w:rsidRDefault="00B73E79" w:rsidP="00AB02A7">
      <w:pPr>
        <w:spacing w:after="200"/>
        <w:rPr>
          <w:color w:val="auto"/>
        </w:rPr>
      </w:pPr>
    </w:p>
    <w:p w14:paraId="165A4983" w14:textId="466251FB" w:rsidR="00B73E79" w:rsidRDefault="00B73E79" w:rsidP="00AB02A7">
      <w:pPr>
        <w:spacing w:after="200"/>
        <w:rPr>
          <w:color w:val="auto"/>
        </w:rPr>
      </w:pPr>
    </w:p>
    <w:p w14:paraId="44EFE359" w14:textId="77777777" w:rsidR="00CC2263" w:rsidRDefault="00CC2263" w:rsidP="00AB02A7">
      <w:pPr>
        <w:spacing w:after="200"/>
        <w:rPr>
          <w:color w:val="auto"/>
        </w:rPr>
      </w:pPr>
    </w:p>
    <w:p w14:paraId="6D1DBC64" w14:textId="28D131D4" w:rsidR="00B73E79" w:rsidRDefault="00B73E79" w:rsidP="00AB02A7">
      <w:pPr>
        <w:spacing w:after="200"/>
        <w:rPr>
          <w:color w:val="auto"/>
        </w:rPr>
      </w:pPr>
    </w:p>
    <w:p w14:paraId="7C716243" w14:textId="24D392C9" w:rsidR="00B73E79" w:rsidRDefault="00B73E79" w:rsidP="00AB02A7">
      <w:pPr>
        <w:spacing w:after="200"/>
        <w:rPr>
          <w:color w:val="auto"/>
        </w:rPr>
      </w:pPr>
    </w:p>
    <w:p w14:paraId="63B2F8F7" w14:textId="357C27F2" w:rsidR="00B73E79" w:rsidRDefault="00B73E79" w:rsidP="00AB02A7">
      <w:pPr>
        <w:spacing w:after="200"/>
        <w:rPr>
          <w:color w:val="auto"/>
        </w:rPr>
      </w:pPr>
    </w:p>
    <w:p w14:paraId="3E9EB378" w14:textId="77777777" w:rsidR="00B73E79" w:rsidRDefault="00B73E79" w:rsidP="00AB02A7">
      <w:pPr>
        <w:spacing w:after="200"/>
        <w:rPr>
          <w:color w:val="auto"/>
        </w:rPr>
      </w:pPr>
    </w:p>
    <w:p w14:paraId="695C5580" w14:textId="7A5E951D" w:rsidR="00C2674D" w:rsidRPr="00CC2263" w:rsidRDefault="00CC2263" w:rsidP="00D1142D">
      <w:pPr>
        <w:pStyle w:val="Ttulo1"/>
      </w:pPr>
      <w:bookmarkStart w:id="1" w:name="_Toc74906384"/>
      <w:r>
        <w:lastRenderedPageBreak/>
        <w:t>2.</w:t>
      </w:r>
      <w:r w:rsidR="00C2674D" w:rsidRPr="00CC2263">
        <w:t>Objetivos</w:t>
      </w:r>
      <w:r w:rsidR="007A2FE1" w:rsidRPr="00CC2263">
        <w:t>:</w:t>
      </w:r>
      <w:bookmarkEnd w:id="1"/>
    </w:p>
    <w:p w14:paraId="22FABD1A" w14:textId="0835655E" w:rsidR="007A2FE1" w:rsidRDefault="007A2FE1" w:rsidP="00AB02A7">
      <w:pPr>
        <w:spacing w:after="200"/>
      </w:pPr>
    </w:p>
    <w:p w14:paraId="41FFA0DF" w14:textId="1ED57088" w:rsidR="007A2FE1" w:rsidRDefault="007A2FE1" w:rsidP="00AB02A7">
      <w:pPr>
        <w:spacing w:after="200"/>
      </w:pPr>
      <w:r w:rsidRPr="007A2FE1">
        <w:rPr>
          <w:color w:val="auto"/>
        </w:rPr>
        <w:t>Instruir el uso adecuado del Sistema de Información, para el acceso oportuno y adecuado en la instalación del mismo, mostrando los pasos a seguir en el proceso de instalación, así como la descripción de los archivos relevantes del sistema los cuales nos orienten en la configuración y soporte del mismo</w:t>
      </w:r>
      <w:r>
        <w:t>.</w:t>
      </w:r>
    </w:p>
    <w:p w14:paraId="442DCDC3" w14:textId="3A4CC7E7" w:rsidR="007A2FE1" w:rsidRDefault="007A2FE1" w:rsidP="00AB02A7">
      <w:pPr>
        <w:spacing w:after="200"/>
        <w:rPr>
          <w:color w:val="auto"/>
        </w:rPr>
      </w:pPr>
      <w:r w:rsidRPr="00B73E79">
        <w:rPr>
          <w:color w:val="auto"/>
        </w:rPr>
        <w:t xml:space="preserve">De igual </w:t>
      </w:r>
      <w:r w:rsidR="00B73E79" w:rsidRPr="00B73E79">
        <w:rPr>
          <w:color w:val="auto"/>
        </w:rPr>
        <w:t>manera se</w:t>
      </w:r>
      <w:r w:rsidRPr="00B73E79">
        <w:rPr>
          <w:color w:val="auto"/>
        </w:rPr>
        <w:t xml:space="preserve"> busca ampliar </w:t>
      </w:r>
      <w:r w:rsidR="00B73E79">
        <w:rPr>
          <w:color w:val="auto"/>
        </w:rPr>
        <w:t>conocimientos acerca de la estructura y funcionamiento del sistema con el interés de difundir estos conocimientos a otros usuarios que se interesen en el manejo de este sistema.</w:t>
      </w:r>
    </w:p>
    <w:p w14:paraId="2E9DC9A7" w14:textId="198B8069" w:rsidR="00B73E79" w:rsidRDefault="00B73E79" w:rsidP="00AB02A7">
      <w:pPr>
        <w:spacing w:after="200"/>
        <w:rPr>
          <w:noProof/>
          <w:color w:val="auto"/>
        </w:rPr>
      </w:pPr>
    </w:p>
    <w:p w14:paraId="17C9EDD3" w14:textId="38B57B8A" w:rsidR="00CC2263" w:rsidRDefault="00CC2263" w:rsidP="00AB02A7">
      <w:pPr>
        <w:spacing w:after="200"/>
        <w:rPr>
          <w:noProof/>
          <w:color w:val="auto"/>
        </w:rPr>
      </w:pPr>
    </w:p>
    <w:p w14:paraId="25512657" w14:textId="35389CD7" w:rsidR="00CC2263" w:rsidRDefault="00CC2263" w:rsidP="00AB02A7">
      <w:pPr>
        <w:spacing w:after="200"/>
        <w:rPr>
          <w:noProof/>
          <w:color w:val="auto"/>
        </w:rPr>
      </w:pPr>
    </w:p>
    <w:p w14:paraId="57E5B7A6" w14:textId="22C34974" w:rsidR="00CC2263" w:rsidRDefault="00CC2263" w:rsidP="00AB02A7">
      <w:pPr>
        <w:spacing w:after="200"/>
        <w:rPr>
          <w:noProof/>
          <w:color w:val="auto"/>
        </w:rPr>
      </w:pPr>
    </w:p>
    <w:p w14:paraId="38E59B11" w14:textId="5B7AB04B" w:rsidR="00CC2263" w:rsidRDefault="00CC2263" w:rsidP="00AB02A7">
      <w:pPr>
        <w:spacing w:after="200"/>
        <w:rPr>
          <w:noProof/>
          <w:color w:val="auto"/>
        </w:rPr>
      </w:pPr>
    </w:p>
    <w:p w14:paraId="0CCA1447" w14:textId="3F7891E7" w:rsidR="00CC2263" w:rsidRDefault="00CC2263" w:rsidP="00AB02A7">
      <w:pPr>
        <w:spacing w:after="200"/>
        <w:rPr>
          <w:noProof/>
          <w:color w:val="auto"/>
        </w:rPr>
      </w:pPr>
    </w:p>
    <w:p w14:paraId="0F8227E8" w14:textId="0F41B2B8" w:rsidR="00CC2263" w:rsidRDefault="00CC2263" w:rsidP="00AB02A7">
      <w:pPr>
        <w:spacing w:after="200"/>
        <w:rPr>
          <w:noProof/>
          <w:color w:val="auto"/>
        </w:rPr>
      </w:pPr>
    </w:p>
    <w:p w14:paraId="6672029A" w14:textId="3EDAABE8" w:rsidR="00CC2263" w:rsidRDefault="00CC2263" w:rsidP="00AB02A7">
      <w:pPr>
        <w:spacing w:after="200"/>
        <w:rPr>
          <w:noProof/>
          <w:color w:val="auto"/>
        </w:rPr>
      </w:pPr>
    </w:p>
    <w:p w14:paraId="6601B494" w14:textId="6A796EAD" w:rsidR="00CC2263" w:rsidRDefault="00CC2263" w:rsidP="00AB02A7">
      <w:pPr>
        <w:spacing w:after="200"/>
        <w:rPr>
          <w:noProof/>
          <w:color w:val="auto"/>
        </w:rPr>
      </w:pPr>
    </w:p>
    <w:p w14:paraId="4F97C5AD" w14:textId="0C876E18" w:rsidR="00CC2263" w:rsidRDefault="00CC2263" w:rsidP="00AB02A7">
      <w:pPr>
        <w:spacing w:after="200"/>
        <w:rPr>
          <w:noProof/>
          <w:color w:val="auto"/>
        </w:rPr>
      </w:pPr>
    </w:p>
    <w:p w14:paraId="429745F1" w14:textId="4063035F" w:rsidR="00CC2263" w:rsidRDefault="00CC2263" w:rsidP="00AB02A7">
      <w:pPr>
        <w:spacing w:after="200"/>
        <w:rPr>
          <w:noProof/>
          <w:color w:val="auto"/>
        </w:rPr>
      </w:pPr>
    </w:p>
    <w:p w14:paraId="31851EAA" w14:textId="5AF640B7" w:rsidR="00CC2263" w:rsidRDefault="00CC2263" w:rsidP="00AB02A7">
      <w:pPr>
        <w:spacing w:after="200"/>
        <w:rPr>
          <w:noProof/>
          <w:color w:val="auto"/>
        </w:rPr>
      </w:pPr>
    </w:p>
    <w:p w14:paraId="341D87F8" w14:textId="6BF6069D" w:rsidR="00CC2263" w:rsidRDefault="00CC2263" w:rsidP="00AB02A7">
      <w:pPr>
        <w:spacing w:after="200"/>
        <w:rPr>
          <w:noProof/>
          <w:color w:val="auto"/>
        </w:rPr>
      </w:pPr>
    </w:p>
    <w:p w14:paraId="5868A6DA" w14:textId="41D5CFBD" w:rsidR="00CC2263" w:rsidRDefault="00CC2263" w:rsidP="00AB02A7">
      <w:pPr>
        <w:spacing w:after="200"/>
        <w:rPr>
          <w:noProof/>
          <w:color w:val="auto"/>
        </w:rPr>
      </w:pPr>
    </w:p>
    <w:p w14:paraId="428F57A2" w14:textId="7D4ACD33" w:rsidR="00CC2263" w:rsidRDefault="00CC2263" w:rsidP="00AB02A7">
      <w:pPr>
        <w:spacing w:after="200"/>
        <w:rPr>
          <w:noProof/>
          <w:color w:val="auto"/>
        </w:rPr>
      </w:pPr>
    </w:p>
    <w:p w14:paraId="39AF0C6C" w14:textId="77777777" w:rsidR="00CC2263" w:rsidRDefault="00CC2263" w:rsidP="00AB02A7">
      <w:pPr>
        <w:spacing w:after="200"/>
        <w:rPr>
          <w:noProof/>
          <w:color w:val="auto"/>
        </w:rPr>
      </w:pPr>
    </w:p>
    <w:p w14:paraId="7CEA9A1D" w14:textId="57E82A6C" w:rsidR="00B73E79" w:rsidRDefault="00CC2263" w:rsidP="00D1142D">
      <w:pPr>
        <w:pStyle w:val="Ttulo1"/>
        <w:rPr>
          <w:noProof/>
        </w:rPr>
      </w:pPr>
      <w:bookmarkStart w:id="2" w:name="_Toc74906385"/>
      <w:r>
        <w:rPr>
          <w:noProof/>
        </w:rPr>
        <w:lastRenderedPageBreak/>
        <w:t xml:space="preserve">3. </w:t>
      </w:r>
      <w:r w:rsidR="00B73E79" w:rsidRPr="00B73E79">
        <w:rPr>
          <w:noProof/>
        </w:rPr>
        <w:t>Requerimientos</w:t>
      </w:r>
      <w:bookmarkEnd w:id="2"/>
    </w:p>
    <w:p w14:paraId="005C546E" w14:textId="033871B8" w:rsidR="00B73E79" w:rsidRPr="00B73E79" w:rsidRDefault="00B73E79" w:rsidP="00AB02A7">
      <w:pPr>
        <w:spacing w:after="200"/>
        <w:rPr>
          <w:noProof/>
          <w:color w:val="auto"/>
        </w:rPr>
      </w:pPr>
      <w:r w:rsidRPr="00B73E79">
        <w:rPr>
          <w:color w:val="auto"/>
        </w:rPr>
        <w:t>El sistema pude ser instalado en cualquier sistema operativo que cumpla con los siguientes requerimientos:</w:t>
      </w:r>
    </w:p>
    <w:p w14:paraId="6730ED00" w14:textId="5E275B7B" w:rsidR="00B73E79" w:rsidRDefault="00B73E79" w:rsidP="00AB02A7">
      <w:pPr>
        <w:spacing w:after="200"/>
        <w:rPr>
          <w:noProof/>
          <w:color w:val="auto"/>
        </w:rPr>
      </w:pPr>
    </w:p>
    <w:p w14:paraId="26ED5A4C" w14:textId="294666DF" w:rsidR="00B73E79" w:rsidRDefault="00C426DD" w:rsidP="00AB02A7">
      <w:pPr>
        <w:spacing w:after="200"/>
        <w:rPr>
          <w:noProof/>
          <w:color w:val="auto"/>
        </w:rPr>
      </w:pPr>
      <w:r>
        <w:rPr>
          <w:noProof/>
          <w:color w:val="auto"/>
        </w:rPr>
        <w:t>-Netbeans Apache 12.2</w:t>
      </w:r>
    </w:p>
    <w:p w14:paraId="0CE55181" w14:textId="0B7C5E7C" w:rsidR="00C426DD" w:rsidRDefault="00C426DD" w:rsidP="00AB02A7">
      <w:pPr>
        <w:spacing w:after="200"/>
        <w:rPr>
          <w:noProof/>
          <w:color w:val="auto"/>
        </w:rPr>
      </w:pPr>
      <w:r>
        <w:rPr>
          <w:noProof/>
          <w:color w:val="auto"/>
        </w:rPr>
        <w:t>-Servidor web Apache 2.0  o superior.</w:t>
      </w:r>
    </w:p>
    <w:p w14:paraId="3D4166F5" w14:textId="1117896B" w:rsidR="00CC2263" w:rsidRDefault="00CC2263" w:rsidP="00AB02A7">
      <w:pPr>
        <w:spacing w:after="200"/>
        <w:rPr>
          <w:noProof/>
          <w:color w:val="auto"/>
        </w:rPr>
      </w:pPr>
    </w:p>
    <w:p w14:paraId="4EFF7B21" w14:textId="3A236FBD" w:rsidR="00CC2263" w:rsidRDefault="00CC2263" w:rsidP="00AB02A7">
      <w:pPr>
        <w:spacing w:after="200"/>
        <w:rPr>
          <w:noProof/>
          <w:color w:val="auto"/>
        </w:rPr>
      </w:pPr>
    </w:p>
    <w:p w14:paraId="7C827BD3" w14:textId="34D54983" w:rsidR="00CC2263" w:rsidRDefault="00CC2263" w:rsidP="00AB02A7">
      <w:pPr>
        <w:spacing w:after="200"/>
        <w:rPr>
          <w:noProof/>
          <w:color w:val="auto"/>
        </w:rPr>
      </w:pPr>
    </w:p>
    <w:p w14:paraId="7571E3CE" w14:textId="2D3D3F09" w:rsidR="00CC2263" w:rsidRDefault="00CC2263" w:rsidP="00AB02A7">
      <w:pPr>
        <w:spacing w:after="200"/>
        <w:rPr>
          <w:noProof/>
          <w:color w:val="auto"/>
        </w:rPr>
      </w:pPr>
    </w:p>
    <w:p w14:paraId="21A81703" w14:textId="4887804B" w:rsidR="00CC2263" w:rsidRDefault="00CC2263" w:rsidP="00AB02A7">
      <w:pPr>
        <w:spacing w:after="200"/>
        <w:rPr>
          <w:noProof/>
          <w:color w:val="auto"/>
        </w:rPr>
      </w:pPr>
    </w:p>
    <w:p w14:paraId="11518B8D" w14:textId="00634C96" w:rsidR="00CC2263" w:rsidRDefault="00CC2263" w:rsidP="00AB02A7">
      <w:pPr>
        <w:spacing w:after="200"/>
        <w:rPr>
          <w:noProof/>
          <w:color w:val="auto"/>
        </w:rPr>
      </w:pPr>
    </w:p>
    <w:p w14:paraId="7C7DB7FB" w14:textId="7E081FCD" w:rsidR="00CC2263" w:rsidRDefault="00CC2263" w:rsidP="00AB02A7">
      <w:pPr>
        <w:spacing w:after="200"/>
        <w:rPr>
          <w:noProof/>
          <w:color w:val="auto"/>
        </w:rPr>
      </w:pPr>
    </w:p>
    <w:p w14:paraId="18B90139" w14:textId="0C70A407" w:rsidR="00CC2263" w:rsidRDefault="00CC2263" w:rsidP="00AB02A7">
      <w:pPr>
        <w:spacing w:after="200"/>
        <w:rPr>
          <w:noProof/>
          <w:color w:val="auto"/>
        </w:rPr>
      </w:pPr>
    </w:p>
    <w:p w14:paraId="58515C7C" w14:textId="4455E6E0" w:rsidR="00CC2263" w:rsidRDefault="00CC2263" w:rsidP="00AB02A7">
      <w:pPr>
        <w:spacing w:after="200"/>
        <w:rPr>
          <w:noProof/>
          <w:color w:val="auto"/>
        </w:rPr>
      </w:pPr>
    </w:p>
    <w:p w14:paraId="2E86F372" w14:textId="0A362E9D" w:rsidR="00CC2263" w:rsidRDefault="00CC2263" w:rsidP="00AB02A7">
      <w:pPr>
        <w:spacing w:after="200"/>
        <w:rPr>
          <w:noProof/>
          <w:color w:val="auto"/>
        </w:rPr>
      </w:pPr>
    </w:p>
    <w:p w14:paraId="5BA6FA7A" w14:textId="2FE3F210" w:rsidR="00CC2263" w:rsidRDefault="00CC2263" w:rsidP="00AB02A7">
      <w:pPr>
        <w:spacing w:after="200"/>
        <w:rPr>
          <w:noProof/>
          <w:color w:val="auto"/>
        </w:rPr>
      </w:pPr>
    </w:p>
    <w:p w14:paraId="56CA1E30" w14:textId="22F4F121" w:rsidR="00CC2263" w:rsidRDefault="00CC2263" w:rsidP="00AB02A7">
      <w:pPr>
        <w:spacing w:after="200"/>
        <w:rPr>
          <w:noProof/>
          <w:color w:val="auto"/>
        </w:rPr>
      </w:pPr>
    </w:p>
    <w:p w14:paraId="29D342BA" w14:textId="28B394D7" w:rsidR="00CC2263" w:rsidRDefault="00CC2263" w:rsidP="00AB02A7">
      <w:pPr>
        <w:spacing w:after="200"/>
        <w:rPr>
          <w:noProof/>
          <w:color w:val="auto"/>
        </w:rPr>
      </w:pPr>
    </w:p>
    <w:p w14:paraId="0C61C996" w14:textId="1E7F2BED" w:rsidR="00CC2263" w:rsidRDefault="00CC2263" w:rsidP="00AB02A7">
      <w:pPr>
        <w:spacing w:after="200"/>
        <w:rPr>
          <w:noProof/>
          <w:color w:val="auto"/>
        </w:rPr>
      </w:pPr>
    </w:p>
    <w:p w14:paraId="0FC4F1ED" w14:textId="1181C7E0" w:rsidR="00CC2263" w:rsidRDefault="00CC2263" w:rsidP="00AB02A7">
      <w:pPr>
        <w:spacing w:after="200"/>
        <w:rPr>
          <w:noProof/>
          <w:color w:val="auto"/>
        </w:rPr>
      </w:pPr>
    </w:p>
    <w:p w14:paraId="3ADD8762" w14:textId="5F9F9E7B" w:rsidR="00CC2263" w:rsidRDefault="00CC2263" w:rsidP="00AB02A7">
      <w:pPr>
        <w:spacing w:after="200"/>
        <w:rPr>
          <w:noProof/>
          <w:color w:val="auto"/>
        </w:rPr>
      </w:pPr>
    </w:p>
    <w:p w14:paraId="098FB366" w14:textId="16D02DA1" w:rsidR="00CC2263" w:rsidRDefault="00CC2263" w:rsidP="00AB02A7">
      <w:pPr>
        <w:spacing w:after="200"/>
        <w:rPr>
          <w:noProof/>
          <w:color w:val="auto"/>
        </w:rPr>
      </w:pPr>
    </w:p>
    <w:p w14:paraId="712A1E7A" w14:textId="77777777" w:rsidR="006C76FB" w:rsidRDefault="006C76FB" w:rsidP="006C76FB">
      <w:pPr>
        <w:pStyle w:val="Ttulo1"/>
        <w:rPr>
          <w:noProof/>
        </w:rPr>
      </w:pPr>
      <w:bookmarkStart w:id="3" w:name="_Toc74906386"/>
      <w:r>
        <w:rPr>
          <w:noProof/>
        </w:rPr>
        <w:lastRenderedPageBreak/>
        <w:t>4. Diagrama DDC yDCU</w:t>
      </w:r>
      <w:bookmarkEnd w:id="3"/>
    </w:p>
    <w:p w14:paraId="37E5C053" w14:textId="49015005" w:rsidR="00894913" w:rsidRDefault="00AF7506" w:rsidP="006F0071">
      <w:pPr>
        <w:rPr>
          <w:noProof/>
        </w:rPr>
      </w:pPr>
      <w:r>
        <w:rPr>
          <w:noProof/>
        </w:rPr>
        <w:drawing>
          <wp:inline distT="0" distB="0" distL="0" distR="0" wp14:anchorId="52679D11" wp14:editId="17B302B8">
            <wp:extent cx="6391275" cy="802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E259" w14:textId="546B3304" w:rsidR="00BD717D" w:rsidRDefault="00BD717D" w:rsidP="006F0071">
      <w:pPr>
        <w:rPr>
          <w:noProof/>
        </w:rPr>
      </w:pPr>
    </w:p>
    <w:p w14:paraId="2F91139F" w14:textId="6BAA7534" w:rsidR="00BD717D" w:rsidRDefault="00BD717D" w:rsidP="006F0071">
      <w:pPr>
        <w:rPr>
          <w:noProof/>
        </w:rPr>
      </w:pPr>
    </w:p>
    <w:p w14:paraId="055F3FCF" w14:textId="321F9BAD" w:rsidR="00BD717D" w:rsidRDefault="00BD717D" w:rsidP="006F0071">
      <w:pPr>
        <w:rPr>
          <w:noProof/>
        </w:rPr>
      </w:pPr>
    </w:p>
    <w:p w14:paraId="0AB1EF9C" w14:textId="69B409B7" w:rsidR="00C10243" w:rsidRDefault="00BD717D" w:rsidP="00BD717D">
      <w:pPr>
        <w:rPr>
          <w:noProof/>
        </w:rPr>
      </w:pPr>
      <w:r>
        <w:rPr>
          <w:noProof/>
        </w:rPr>
        <w:drawing>
          <wp:inline distT="0" distB="0" distL="0" distR="0" wp14:anchorId="47E50D70" wp14:editId="2C08D3DA">
            <wp:extent cx="6371590" cy="7172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48E" w14:textId="6118705E" w:rsidR="00C10243" w:rsidRDefault="00C10243" w:rsidP="006C76FB">
      <w:pPr>
        <w:pStyle w:val="Ttulo1"/>
        <w:rPr>
          <w:noProof/>
        </w:rPr>
      </w:pPr>
      <w:bookmarkStart w:id="4" w:name="_Toc74906387"/>
      <w:r>
        <w:rPr>
          <w:noProof/>
        </w:rPr>
        <w:lastRenderedPageBreak/>
        <w:t>5.Diagrama Entidad-Relación</w:t>
      </w:r>
      <w:bookmarkEnd w:id="4"/>
    </w:p>
    <w:p w14:paraId="574AE4C9" w14:textId="5C35C9DD" w:rsidR="00CB5AF7" w:rsidRDefault="00C10243" w:rsidP="006F0071">
      <w:pPr>
        <w:rPr>
          <w:noProof/>
        </w:rPr>
      </w:pPr>
      <w:r>
        <w:rPr>
          <w:noProof/>
        </w:rPr>
        <w:drawing>
          <wp:inline distT="0" distB="0" distL="0" distR="0" wp14:anchorId="3354AF6A" wp14:editId="390C4E20">
            <wp:extent cx="6371590" cy="7181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B09F" w14:textId="197103E9" w:rsidR="002D7BD8" w:rsidRPr="00CB5AF7" w:rsidRDefault="002D7BD8" w:rsidP="00CB5AF7"/>
    <w:tbl>
      <w:tblPr>
        <w:tblStyle w:val="Tablaconcuadrcula"/>
        <w:tblpPr w:leftFromText="141" w:rightFromText="141" w:vertAnchor="page" w:horzAnchor="margin" w:tblpY="3106"/>
        <w:tblW w:w="9146" w:type="dxa"/>
        <w:tblLook w:val="04A0" w:firstRow="1" w:lastRow="0" w:firstColumn="1" w:lastColumn="0" w:noHBand="0" w:noVBand="1"/>
      </w:tblPr>
      <w:tblGrid>
        <w:gridCol w:w="1651"/>
        <w:gridCol w:w="1889"/>
        <w:gridCol w:w="2937"/>
        <w:gridCol w:w="1235"/>
        <w:gridCol w:w="1434"/>
      </w:tblGrid>
      <w:tr w:rsidR="00EA4C12" w14:paraId="04ACD72F" w14:textId="77777777" w:rsidTr="00FD62C4">
        <w:trPr>
          <w:trHeight w:val="141"/>
        </w:trPr>
        <w:tc>
          <w:tcPr>
            <w:tcW w:w="1790" w:type="dxa"/>
          </w:tcPr>
          <w:p w14:paraId="037BDDBB" w14:textId="77777777" w:rsidR="002D7BD8" w:rsidRPr="00AD0D59" w:rsidRDefault="002D7BD8" w:rsidP="00AD0D59">
            <w:pPr>
              <w:rPr>
                <w:noProof/>
                <w:color w:val="FF0000"/>
              </w:rPr>
            </w:pPr>
            <w:r w:rsidRPr="00AD0D59">
              <w:rPr>
                <w:noProof/>
                <w:color w:val="FF0000"/>
              </w:rPr>
              <w:lastRenderedPageBreak/>
              <w:t>Nombre  del campo.</w:t>
            </w:r>
          </w:p>
        </w:tc>
        <w:tc>
          <w:tcPr>
            <w:tcW w:w="1646" w:type="dxa"/>
          </w:tcPr>
          <w:p w14:paraId="41F60BB3" w14:textId="77777777" w:rsidR="002D7BD8" w:rsidRPr="00AD0D59" w:rsidRDefault="002D7BD8" w:rsidP="00AD0D59">
            <w:pPr>
              <w:rPr>
                <w:noProof/>
                <w:color w:val="FF0000"/>
              </w:rPr>
            </w:pPr>
            <w:r w:rsidRPr="00AD0D59">
              <w:rPr>
                <w:noProof/>
                <w:color w:val="FF0000"/>
              </w:rPr>
              <w:t>Tipo de  campo.</w:t>
            </w:r>
          </w:p>
        </w:tc>
        <w:tc>
          <w:tcPr>
            <w:tcW w:w="3831" w:type="dxa"/>
          </w:tcPr>
          <w:p w14:paraId="172BB7C8" w14:textId="77777777" w:rsidR="002D7BD8" w:rsidRPr="00AD0D59" w:rsidRDefault="002D7BD8" w:rsidP="00AD0D59">
            <w:pPr>
              <w:rPr>
                <w:noProof/>
                <w:color w:val="FF0000"/>
              </w:rPr>
            </w:pPr>
            <w:r w:rsidRPr="00AD0D59">
              <w:rPr>
                <w:noProof/>
                <w:color w:val="FF0000"/>
              </w:rPr>
              <w:t>Descripción.</w:t>
            </w:r>
          </w:p>
        </w:tc>
        <w:tc>
          <w:tcPr>
            <w:tcW w:w="236" w:type="dxa"/>
          </w:tcPr>
          <w:p w14:paraId="033640C3" w14:textId="77777777" w:rsidR="002D7BD8" w:rsidRPr="00AD0D59" w:rsidRDefault="002D7BD8" w:rsidP="00AD0D59">
            <w:pPr>
              <w:rPr>
                <w:noProof/>
                <w:color w:val="FF0000"/>
              </w:rPr>
            </w:pPr>
            <w:r w:rsidRPr="00AD0D59">
              <w:rPr>
                <w:noProof/>
                <w:color w:val="FF0000"/>
              </w:rPr>
              <w:t>Tamaño.</w:t>
            </w:r>
          </w:p>
        </w:tc>
        <w:tc>
          <w:tcPr>
            <w:tcW w:w="1643" w:type="dxa"/>
          </w:tcPr>
          <w:p w14:paraId="535F28CB" w14:textId="77777777" w:rsidR="002D7BD8" w:rsidRPr="00AD0D59" w:rsidRDefault="002D7BD8" w:rsidP="00AD0D59">
            <w:pPr>
              <w:rPr>
                <w:noProof/>
                <w:color w:val="FF0000"/>
              </w:rPr>
            </w:pPr>
            <w:r w:rsidRPr="00AD0D59">
              <w:rPr>
                <w:noProof/>
                <w:color w:val="FF0000"/>
              </w:rPr>
              <w:t>Extra</w:t>
            </w:r>
          </w:p>
        </w:tc>
      </w:tr>
      <w:tr w:rsidR="00EA4C12" w14:paraId="3BAD4BF1" w14:textId="77777777" w:rsidTr="00FD62C4">
        <w:trPr>
          <w:trHeight w:val="285"/>
        </w:trPr>
        <w:tc>
          <w:tcPr>
            <w:tcW w:w="1790" w:type="dxa"/>
          </w:tcPr>
          <w:p w14:paraId="75C7CB9C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</w:tc>
        <w:tc>
          <w:tcPr>
            <w:tcW w:w="1646" w:type="dxa"/>
          </w:tcPr>
          <w:p w14:paraId="0CDB1FF4" w14:textId="4E0915CE" w:rsidR="002D7BD8" w:rsidRPr="00CB5AF7" w:rsidRDefault="00EA4C12" w:rsidP="006F0071">
            <w:pPr>
              <w:rPr>
                <w:noProof/>
              </w:rPr>
            </w:pPr>
            <w:r>
              <w:rPr>
                <w:noProof/>
              </w:rPr>
              <w:t xml:space="preserve">Autonumérico </w:t>
            </w:r>
          </w:p>
        </w:tc>
        <w:tc>
          <w:tcPr>
            <w:tcW w:w="3831" w:type="dxa"/>
          </w:tcPr>
          <w:p w14:paraId="4D6585EB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 xml:space="preserve">Numero unico que se agrega por cada usuario que se registra </w:t>
            </w:r>
          </w:p>
        </w:tc>
        <w:tc>
          <w:tcPr>
            <w:tcW w:w="236" w:type="dxa"/>
          </w:tcPr>
          <w:p w14:paraId="4ACF5DA4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643" w:type="dxa"/>
          </w:tcPr>
          <w:p w14:paraId="10482B2E" w14:textId="77777777" w:rsidR="002D7BD8" w:rsidRDefault="002D7BD8" w:rsidP="006F0071">
            <w:pPr>
              <w:rPr>
                <w:noProof/>
              </w:rPr>
            </w:pPr>
            <w:r>
              <w:rPr>
                <w:noProof/>
              </w:rPr>
              <w:t>Primary Key</w:t>
            </w:r>
          </w:p>
        </w:tc>
      </w:tr>
      <w:tr w:rsidR="00EA4C12" w14:paraId="0BCB266A" w14:textId="77777777" w:rsidTr="00FD62C4">
        <w:trPr>
          <w:trHeight w:val="236"/>
        </w:trPr>
        <w:tc>
          <w:tcPr>
            <w:tcW w:w="1790" w:type="dxa"/>
          </w:tcPr>
          <w:p w14:paraId="02473A4A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646" w:type="dxa"/>
          </w:tcPr>
          <w:p w14:paraId="0193E547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Texto</w:t>
            </w:r>
          </w:p>
        </w:tc>
        <w:tc>
          <w:tcPr>
            <w:tcW w:w="3831" w:type="dxa"/>
          </w:tcPr>
          <w:p w14:paraId="21CF97B5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Nombre de usuario ingresado en  el  sistema.</w:t>
            </w:r>
          </w:p>
        </w:tc>
        <w:tc>
          <w:tcPr>
            <w:tcW w:w="236" w:type="dxa"/>
          </w:tcPr>
          <w:p w14:paraId="33FBCD18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1643" w:type="dxa"/>
          </w:tcPr>
          <w:p w14:paraId="5DF7F050" w14:textId="77777777" w:rsidR="002D7BD8" w:rsidRDefault="002D7BD8" w:rsidP="006F0071">
            <w:pPr>
              <w:rPr>
                <w:noProof/>
              </w:rPr>
            </w:pPr>
          </w:p>
        </w:tc>
      </w:tr>
      <w:tr w:rsidR="00EA4C12" w14:paraId="79A7E44C" w14:textId="77777777" w:rsidTr="00FD62C4">
        <w:trPr>
          <w:trHeight w:val="238"/>
        </w:trPr>
        <w:tc>
          <w:tcPr>
            <w:tcW w:w="1790" w:type="dxa"/>
          </w:tcPr>
          <w:p w14:paraId="0B8D572D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646" w:type="dxa"/>
          </w:tcPr>
          <w:p w14:paraId="48560255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 xml:space="preserve">Texto </w:t>
            </w:r>
          </w:p>
        </w:tc>
        <w:tc>
          <w:tcPr>
            <w:tcW w:w="3831" w:type="dxa"/>
          </w:tcPr>
          <w:p w14:paraId="26A45E6F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Contraseña del usuario ingresado en el sistema.</w:t>
            </w:r>
          </w:p>
        </w:tc>
        <w:tc>
          <w:tcPr>
            <w:tcW w:w="236" w:type="dxa"/>
          </w:tcPr>
          <w:p w14:paraId="0AC77CDA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643" w:type="dxa"/>
          </w:tcPr>
          <w:p w14:paraId="220D7756" w14:textId="77777777" w:rsidR="002D7BD8" w:rsidRDefault="002D7BD8" w:rsidP="006F0071">
            <w:pPr>
              <w:rPr>
                <w:noProof/>
              </w:rPr>
            </w:pPr>
          </w:p>
        </w:tc>
      </w:tr>
      <w:tr w:rsidR="00EA4C12" w14:paraId="4592B821" w14:textId="77777777" w:rsidTr="00FD62C4">
        <w:trPr>
          <w:trHeight w:val="186"/>
        </w:trPr>
        <w:tc>
          <w:tcPr>
            <w:tcW w:w="1790" w:type="dxa"/>
          </w:tcPr>
          <w:p w14:paraId="38EE3172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 xml:space="preserve">Id_rol </w:t>
            </w:r>
          </w:p>
        </w:tc>
        <w:tc>
          <w:tcPr>
            <w:tcW w:w="1646" w:type="dxa"/>
          </w:tcPr>
          <w:p w14:paraId="24EBA361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Entero</w:t>
            </w:r>
          </w:p>
        </w:tc>
        <w:tc>
          <w:tcPr>
            <w:tcW w:w="3831" w:type="dxa"/>
          </w:tcPr>
          <w:p w14:paraId="7EE78638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Campo para relacionar con la tabla roles.</w:t>
            </w:r>
          </w:p>
        </w:tc>
        <w:tc>
          <w:tcPr>
            <w:tcW w:w="236" w:type="dxa"/>
          </w:tcPr>
          <w:p w14:paraId="13150536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643" w:type="dxa"/>
          </w:tcPr>
          <w:p w14:paraId="2875ADA1" w14:textId="77777777" w:rsidR="002D7BD8" w:rsidRPr="00CB5AF7" w:rsidRDefault="002D7BD8" w:rsidP="006F0071">
            <w:pPr>
              <w:rPr>
                <w:noProof/>
              </w:rPr>
            </w:pPr>
            <w:r>
              <w:rPr>
                <w:noProof/>
              </w:rPr>
              <w:t>Foreing Key</w:t>
            </w:r>
          </w:p>
        </w:tc>
      </w:tr>
    </w:tbl>
    <w:p w14:paraId="41B26E59" w14:textId="77777777" w:rsidR="002D7BD8" w:rsidRDefault="002D7BD8" w:rsidP="002D7BD8">
      <w:pPr>
        <w:pStyle w:val="Ttulo1"/>
        <w:rPr>
          <w:noProof/>
        </w:rPr>
      </w:pPr>
      <w:bookmarkStart w:id="5" w:name="_Toc74906388"/>
      <w:r>
        <w:rPr>
          <w:noProof/>
        </w:rPr>
        <w:t>6. Descripción de las tablas.</w:t>
      </w:r>
      <w:bookmarkEnd w:id="5"/>
    </w:p>
    <w:p w14:paraId="75401B01" w14:textId="77777777" w:rsidR="002D7BD8" w:rsidRPr="00CB5AF7" w:rsidRDefault="002D7BD8" w:rsidP="002D7BD8">
      <w:pPr>
        <w:pStyle w:val="Ttulo2"/>
      </w:pPr>
      <w:bookmarkStart w:id="6" w:name="_Toc74906389"/>
      <w:r>
        <w:t>- Tabla usuario</w:t>
      </w:r>
      <w:bookmarkEnd w:id="6"/>
    </w:p>
    <w:p w14:paraId="73FCE4E8" w14:textId="47E69E07" w:rsidR="002D7BD8" w:rsidRDefault="002D7BD8" w:rsidP="006C76FB">
      <w:pPr>
        <w:pStyle w:val="Ttulo1"/>
        <w:rPr>
          <w:noProof/>
        </w:rPr>
      </w:pPr>
    </w:p>
    <w:p w14:paraId="75495538" w14:textId="19574E04" w:rsidR="002D7BD8" w:rsidRDefault="002D7BD8" w:rsidP="006C76FB">
      <w:pPr>
        <w:pStyle w:val="Ttulo1"/>
        <w:rPr>
          <w:noProof/>
        </w:rPr>
      </w:pPr>
    </w:p>
    <w:p w14:paraId="4558AEEB" w14:textId="763B4170" w:rsidR="002D7BD8" w:rsidRDefault="002D7BD8" w:rsidP="006C76FB">
      <w:pPr>
        <w:pStyle w:val="Ttulo1"/>
        <w:rPr>
          <w:noProof/>
        </w:rPr>
      </w:pPr>
    </w:p>
    <w:p w14:paraId="5A4A5E3F" w14:textId="720E7AC3" w:rsidR="002D7BD8" w:rsidRDefault="002D7BD8" w:rsidP="006C76FB">
      <w:pPr>
        <w:pStyle w:val="Ttulo1"/>
        <w:rPr>
          <w:noProof/>
        </w:rPr>
      </w:pPr>
    </w:p>
    <w:p w14:paraId="598E52CB" w14:textId="5549965D" w:rsidR="002D7BD8" w:rsidRDefault="002D7BD8" w:rsidP="006C76FB">
      <w:pPr>
        <w:pStyle w:val="Ttulo1"/>
        <w:rPr>
          <w:noProof/>
        </w:rPr>
      </w:pPr>
    </w:p>
    <w:p w14:paraId="1BB911AD" w14:textId="77777777" w:rsidR="002D7BD8" w:rsidRPr="002D7BD8" w:rsidRDefault="002D7BD8" w:rsidP="002D7BD8"/>
    <w:p w14:paraId="15E37790" w14:textId="43D2D597" w:rsidR="006C76FB" w:rsidRPr="002D7BD8" w:rsidRDefault="002D7BD8" w:rsidP="002D7BD8">
      <w:pPr>
        <w:pStyle w:val="Ttulo2"/>
      </w:pPr>
      <w:bookmarkStart w:id="7" w:name="_Toc74906390"/>
      <w:r w:rsidRPr="002D7BD8">
        <w:t>-Tabla roles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5"/>
        <w:gridCol w:w="1189"/>
        <w:gridCol w:w="3926"/>
        <w:gridCol w:w="1235"/>
        <w:gridCol w:w="1679"/>
      </w:tblGrid>
      <w:tr w:rsidR="00127954" w14:paraId="7EB97CC9" w14:textId="3FE15605" w:rsidTr="00FD62C4">
        <w:tc>
          <w:tcPr>
            <w:tcW w:w="2040" w:type="dxa"/>
          </w:tcPr>
          <w:p w14:paraId="3F9D417F" w14:textId="497BC80E" w:rsidR="00127954" w:rsidRDefault="00127954" w:rsidP="002D7BD8">
            <w:r w:rsidRPr="002D7BD8">
              <w:rPr>
                <w:noProof/>
                <w:color w:val="FF0000"/>
                <w:szCs w:val="16"/>
              </w:rPr>
              <w:t>Nombre  del campo.</w:t>
            </w:r>
          </w:p>
        </w:tc>
        <w:tc>
          <w:tcPr>
            <w:tcW w:w="1195" w:type="dxa"/>
          </w:tcPr>
          <w:p w14:paraId="0EE68739" w14:textId="2CB691C9" w:rsidR="00127954" w:rsidRDefault="00127954" w:rsidP="002D7BD8">
            <w:r w:rsidRPr="002D7BD8">
              <w:rPr>
                <w:noProof/>
                <w:color w:val="FF0000"/>
                <w:szCs w:val="16"/>
              </w:rPr>
              <w:t>Tipo de  campo.</w:t>
            </w:r>
          </w:p>
        </w:tc>
        <w:tc>
          <w:tcPr>
            <w:tcW w:w="4050" w:type="dxa"/>
          </w:tcPr>
          <w:p w14:paraId="3CDE4044" w14:textId="7303978B" w:rsidR="00127954" w:rsidRDefault="00127954" w:rsidP="002D7BD8">
            <w:r w:rsidRPr="002D7BD8">
              <w:rPr>
                <w:noProof/>
                <w:color w:val="FF0000"/>
                <w:szCs w:val="16"/>
              </w:rPr>
              <w:t>Descripción.</w:t>
            </w:r>
          </w:p>
        </w:tc>
        <w:tc>
          <w:tcPr>
            <w:tcW w:w="1030" w:type="dxa"/>
          </w:tcPr>
          <w:p w14:paraId="35545123" w14:textId="6BD9B34B" w:rsidR="00127954" w:rsidRDefault="00127954" w:rsidP="002D7BD8">
            <w:r w:rsidRPr="002D7BD8">
              <w:rPr>
                <w:noProof/>
                <w:color w:val="FF0000"/>
                <w:szCs w:val="16"/>
              </w:rPr>
              <w:t>Tamaño.</w:t>
            </w:r>
          </w:p>
        </w:tc>
        <w:tc>
          <w:tcPr>
            <w:tcW w:w="1709" w:type="dxa"/>
          </w:tcPr>
          <w:p w14:paraId="42ADC8F8" w14:textId="719474EE" w:rsidR="00127954" w:rsidRPr="002D7BD8" w:rsidRDefault="00127954" w:rsidP="002D7BD8">
            <w:pPr>
              <w:rPr>
                <w:noProof/>
                <w:color w:val="FF0000"/>
                <w:szCs w:val="16"/>
              </w:rPr>
            </w:pPr>
            <w:r>
              <w:rPr>
                <w:noProof/>
                <w:color w:val="FF0000"/>
                <w:szCs w:val="16"/>
              </w:rPr>
              <w:t>Extra</w:t>
            </w:r>
          </w:p>
        </w:tc>
      </w:tr>
      <w:tr w:rsidR="00127954" w14:paraId="2E449DB1" w14:textId="2003B30E" w:rsidTr="00FD62C4">
        <w:tc>
          <w:tcPr>
            <w:tcW w:w="2040" w:type="dxa"/>
          </w:tcPr>
          <w:p w14:paraId="2CF51964" w14:textId="1BA431D9" w:rsidR="00127954" w:rsidRDefault="00127954" w:rsidP="006F0071">
            <w:r>
              <w:t>Id_rol</w:t>
            </w:r>
          </w:p>
        </w:tc>
        <w:tc>
          <w:tcPr>
            <w:tcW w:w="1195" w:type="dxa"/>
          </w:tcPr>
          <w:p w14:paraId="51DBDA3C" w14:textId="4E532D7B" w:rsidR="00127954" w:rsidRDefault="00127954" w:rsidP="006F0071">
            <w:r>
              <w:t>Entero</w:t>
            </w:r>
          </w:p>
        </w:tc>
        <w:tc>
          <w:tcPr>
            <w:tcW w:w="4050" w:type="dxa"/>
          </w:tcPr>
          <w:p w14:paraId="7A4FFF84" w14:textId="1D8D816B" w:rsidR="00127954" w:rsidRDefault="00EA4C12" w:rsidP="006F0071">
            <w:r>
              <w:t>Campo que</w:t>
            </w:r>
            <w:r w:rsidR="003D2C1D">
              <w:t xml:space="preserve"> genera número</w:t>
            </w:r>
            <w:r w:rsidR="00127954">
              <w:t xml:space="preserve"> único que ayuda a tener una relación con la tabla usuario</w:t>
            </w:r>
          </w:p>
        </w:tc>
        <w:tc>
          <w:tcPr>
            <w:tcW w:w="1030" w:type="dxa"/>
          </w:tcPr>
          <w:p w14:paraId="6A0A7558" w14:textId="04B8EFAE" w:rsidR="00127954" w:rsidRDefault="00127954" w:rsidP="006F0071">
            <w:r>
              <w:t>11</w:t>
            </w:r>
          </w:p>
        </w:tc>
        <w:tc>
          <w:tcPr>
            <w:tcW w:w="1709" w:type="dxa"/>
          </w:tcPr>
          <w:p w14:paraId="48F8D536" w14:textId="6F8C6D7E" w:rsidR="00127954" w:rsidRDefault="00127954" w:rsidP="006F0071">
            <w:r>
              <w:t>Primary Key</w:t>
            </w:r>
          </w:p>
        </w:tc>
      </w:tr>
      <w:tr w:rsidR="00127954" w14:paraId="351C5711" w14:textId="0D184A25" w:rsidTr="00FD62C4">
        <w:tc>
          <w:tcPr>
            <w:tcW w:w="2040" w:type="dxa"/>
          </w:tcPr>
          <w:p w14:paraId="19625849" w14:textId="5A4DCDB0" w:rsidR="00127954" w:rsidRDefault="00127954" w:rsidP="006F0071">
            <w:r>
              <w:t>rol</w:t>
            </w:r>
          </w:p>
        </w:tc>
        <w:tc>
          <w:tcPr>
            <w:tcW w:w="1195" w:type="dxa"/>
          </w:tcPr>
          <w:p w14:paraId="6CE198D9" w14:textId="5B1FA312" w:rsidR="00127954" w:rsidRDefault="00127954" w:rsidP="006F0071">
            <w:r>
              <w:t>Texto</w:t>
            </w:r>
          </w:p>
        </w:tc>
        <w:tc>
          <w:tcPr>
            <w:tcW w:w="4050" w:type="dxa"/>
          </w:tcPr>
          <w:p w14:paraId="25B19CBE" w14:textId="03D67E90" w:rsidR="00127954" w:rsidRDefault="00127954" w:rsidP="006F0071">
            <w:r>
              <w:t>Nombre del rol que muestra el tipo de usuario que se registra</w:t>
            </w:r>
          </w:p>
        </w:tc>
        <w:tc>
          <w:tcPr>
            <w:tcW w:w="1030" w:type="dxa"/>
          </w:tcPr>
          <w:p w14:paraId="29D6EBAF" w14:textId="4A221145" w:rsidR="00127954" w:rsidRDefault="00127954" w:rsidP="006F0071">
            <w:r>
              <w:t>20</w:t>
            </w:r>
          </w:p>
        </w:tc>
        <w:tc>
          <w:tcPr>
            <w:tcW w:w="1709" w:type="dxa"/>
          </w:tcPr>
          <w:p w14:paraId="77E11287" w14:textId="77777777" w:rsidR="00127954" w:rsidRDefault="00127954" w:rsidP="006F0071"/>
        </w:tc>
      </w:tr>
    </w:tbl>
    <w:p w14:paraId="77871D7B" w14:textId="67855357" w:rsidR="002D7BD8" w:rsidRDefault="002D7BD8" w:rsidP="006F0071"/>
    <w:p w14:paraId="237F005E" w14:textId="77777777" w:rsidR="00EA4C12" w:rsidRDefault="00EA4C12" w:rsidP="00EA4C12"/>
    <w:p w14:paraId="13EA9D12" w14:textId="77777777" w:rsidR="00EA4C12" w:rsidRDefault="00EA4C12" w:rsidP="00EA4C12"/>
    <w:p w14:paraId="35047CD5" w14:textId="77777777" w:rsidR="00EA4C12" w:rsidRDefault="00EA4C12" w:rsidP="00EA4C12"/>
    <w:p w14:paraId="1329A8B6" w14:textId="4039F6A7" w:rsidR="00EA4C12" w:rsidRDefault="00EA4C12" w:rsidP="00EA4C12"/>
    <w:p w14:paraId="0AB848C7" w14:textId="5ACCA12E" w:rsidR="00EA4C12" w:rsidRDefault="00EA4C12" w:rsidP="00EA4C12"/>
    <w:p w14:paraId="775045F6" w14:textId="5D98EFEB" w:rsidR="00EA4C12" w:rsidRDefault="00EA4C12" w:rsidP="00EA4C12"/>
    <w:p w14:paraId="4F38E675" w14:textId="77777777" w:rsidR="00EA4C12" w:rsidRPr="00EA4C12" w:rsidRDefault="00EA4C12" w:rsidP="00EA4C12"/>
    <w:p w14:paraId="00DB18FC" w14:textId="0835CDED" w:rsidR="002D7BD8" w:rsidRDefault="00127954" w:rsidP="00127954">
      <w:pPr>
        <w:pStyle w:val="Ttulo2"/>
      </w:pPr>
      <w:bookmarkStart w:id="8" w:name="_Toc74906391"/>
      <w:r>
        <w:lastRenderedPageBreak/>
        <w:t>-Tabla empleados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1889"/>
        <w:gridCol w:w="2880"/>
        <w:gridCol w:w="1274"/>
        <w:gridCol w:w="1475"/>
      </w:tblGrid>
      <w:tr w:rsidR="00EA4C12" w14:paraId="627A7F39" w14:textId="58DAAAAC" w:rsidTr="00FD62C4">
        <w:tc>
          <w:tcPr>
            <w:tcW w:w="2040" w:type="dxa"/>
          </w:tcPr>
          <w:p w14:paraId="4CE379B4" w14:textId="79F00194" w:rsidR="00FD62C4" w:rsidRDefault="00FD62C4" w:rsidP="00FD62C4">
            <w:r w:rsidRPr="002D7BD8">
              <w:rPr>
                <w:noProof/>
                <w:color w:val="FF0000"/>
                <w:szCs w:val="16"/>
              </w:rPr>
              <w:t>Nombre  del campo.</w:t>
            </w:r>
          </w:p>
        </w:tc>
        <w:tc>
          <w:tcPr>
            <w:tcW w:w="1285" w:type="dxa"/>
          </w:tcPr>
          <w:p w14:paraId="4DC0BD4A" w14:textId="07798C2C" w:rsidR="00FD62C4" w:rsidRDefault="00FD62C4" w:rsidP="00FD62C4">
            <w:r w:rsidRPr="002D7BD8">
              <w:rPr>
                <w:noProof/>
                <w:color w:val="FF0000"/>
                <w:szCs w:val="16"/>
              </w:rPr>
              <w:t>Tipo de  campo.</w:t>
            </w:r>
          </w:p>
        </w:tc>
        <w:tc>
          <w:tcPr>
            <w:tcW w:w="3690" w:type="dxa"/>
          </w:tcPr>
          <w:p w14:paraId="762AA3FC" w14:textId="5D031BC5" w:rsidR="00FD62C4" w:rsidRDefault="00FD62C4" w:rsidP="00FD62C4">
            <w:r w:rsidRPr="002D7BD8">
              <w:rPr>
                <w:noProof/>
                <w:color w:val="FF0000"/>
                <w:szCs w:val="16"/>
              </w:rPr>
              <w:t>Descripción.</w:t>
            </w:r>
          </w:p>
        </w:tc>
        <w:tc>
          <w:tcPr>
            <w:tcW w:w="1300" w:type="dxa"/>
          </w:tcPr>
          <w:p w14:paraId="5CE1EE29" w14:textId="5B4D3FB6" w:rsidR="00FD62C4" w:rsidRDefault="00FD62C4" w:rsidP="00FD62C4">
            <w:r w:rsidRPr="002D7BD8">
              <w:rPr>
                <w:noProof/>
                <w:color w:val="FF0000"/>
                <w:szCs w:val="16"/>
              </w:rPr>
              <w:t>Tamaño.</w:t>
            </w:r>
          </w:p>
        </w:tc>
        <w:tc>
          <w:tcPr>
            <w:tcW w:w="1709" w:type="dxa"/>
          </w:tcPr>
          <w:p w14:paraId="57D27428" w14:textId="4DCC7816" w:rsidR="00FD62C4" w:rsidRPr="002D7BD8" w:rsidRDefault="00FD62C4" w:rsidP="00FD62C4">
            <w:pPr>
              <w:rPr>
                <w:noProof/>
                <w:color w:val="FF0000"/>
                <w:szCs w:val="16"/>
              </w:rPr>
            </w:pPr>
            <w:r>
              <w:rPr>
                <w:noProof/>
                <w:color w:val="FF0000"/>
                <w:szCs w:val="16"/>
              </w:rPr>
              <w:t>Extra</w:t>
            </w:r>
          </w:p>
        </w:tc>
      </w:tr>
      <w:tr w:rsidR="00EA4C12" w14:paraId="2228ADF5" w14:textId="3FBEFD0C" w:rsidTr="00FD62C4">
        <w:tc>
          <w:tcPr>
            <w:tcW w:w="2040" w:type="dxa"/>
          </w:tcPr>
          <w:p w14:paraId="106F8FDE" w14:textId="1F9ED4F4" w:rsidR="00FD62C4" w:rsidRDefault="00FD62C4" w:rsidP="00127954">
            <w:r>
              <w:t>Id_empleado</w:t>
            </w:r>
          </w:p>
        </w:tc>
        <w:tc>
          <w:tcPr>
            <w:tcW w:w="1285" w:type="dxa"/>
          </w:tcPr>
          <w:p w14:paraId="22EEE92E" w14:textId="43F423BE" w:rsidR="00FD62C4" w:rsidRDefault="00EA4C12" w:rsidP="00127954">
            <w:r>
              <w:t>Autonumérico</w:t>
            </w:r>
          </w:p>
        </w:tc>
        <w:tc>
          <w:tcPr>
            <w:tcW w:w="3690" w:type="dxa"/>
          </w:tcPr>
          <w:p w14:paraId="42743FA9" w14:textId="7B236757" w:rsidR="00FD62C4" w:rsidRDefault="003D2C1D" w:rsidP="00127954">
            <w:r>
              <w:t xml:space="preserve">Campo </w:t>
            </w:r>
            <w:r w:rsidR="00AC79E7">
              <w:t>que genera número</w:t>
            </w:r>
            <w:r>
              <w:t xml:space="preserve"> único por cada fila que </w:t>
            </w:r>
            <w:r w:rsidR="00AC79E7">
              <w:t>se vaya</w:t>
            </w:r>
            <w:r>
              <w:t xml:space="preserve"> creando.</w:t>
            </w:r>
          </w:p>
        </w:tc>
        <w:tc>
          <w:tcPr>
            <w:tcW w:w="1300" w:type="dxa"/>
          </w:tcPr>
          <w:p w14:paraId="00BB07D9" w14:textId="475C8949" w:rsidR="00FD62C4" w:rsidRDefault="00AC79E7" w:rsidP="00127954">
            <w:r>
              <w:t>11</w:t>
            </w:r>
          </w:p>
        </w:tc>
        <w:tc>
          <w:tcPr>
            <w:tcW w:w="1709" w:type="dxa"/>
          </w:tcPr>
          <w:p w14:paraId="1CFE7906" w14:textId="0AB24359" w:rsidR="00FD62C4" w:rsidRDefault="00AC79E7" w:rsidP="00127954">
            <w:r>
              <w:t>Primary Key</w:t>
            </w:r>
          </w:p>
        </w:tc>
      </w:tr>
      <w:tr w:rsidR="00EA4C12" w14:paraId="5BA3D3DD" w14:textId="69758F7A" w:rsidTr="00FD62C4">
        <w:tc>
          <w:tcPr>
            <w:tcW w:w="2040" w:type="dxa"/>
          </w:tcPr>
          <w:p w14:paraId="0DA6443C" w14:textId="048050EC" w:rsidR="00FD62C4" w:rsidRDefault="00FD62C4" w:rsidP="00127954">
            <w:r>
              <w:t>nombre</w:t>
            </w:r>
          </w:p>
        </w:tc>
        <w:tc>
          <w:tcPr>
            <w:tcW w:w="1285" w:type="dxa"/>
          </w:tcPr>
          <w:p w14:paraId="3E946190" w14:textId="1209F0A3" w:rsidR="00FD62C4" w:rsidRDefault="00FD62C4" w:rsidP="00127954">
            <w:r>
              <w:t>Texto</w:t>
            </w:r>
          </w:p>
        </w:tc>
        <w:tc>
          <w:tcPr>
            <w:tcW w:w="3690" w:type="dxa"/>
          </w:tcPr>
          <w:p w14:paraId="5D6FB680" w14:textId="7B01E40D" w:rsidR="00FD62C4" w:rsidRDefault="00AC79E7" w:rsidP="00127954">
            <w:r>
              <w:t>Nombre de cada empleado de la maquila</w:t>
            </w:r>
          </w:p>
        </w:tc>
        <w:tc>
          <w:tcPr>
            <w:tcW w:w="1300" w:type="dxa"/>
          </w:tcPr>
          <w:p w14:paraId="21B94549" w14:textId="6DDCC11F" w:rsidR="00FD62C4" w:rsidRDefault="00AC79E7" w:rsidP="00127954">
            <w:r>
              <w:t>100</w:t>
            </w:r>
          </w:p>
        </w:tc>
        <w:tc>
          <w:tcPr>
            <w:tcW w:w="1709" w:type="dxa"/>
          </w:tcPr>
          <w:p w14:paraId="5E0E3347" w14:textId="77777777" w:rsidR="00FD62C4" w:rsidRDefault="00FD62C4" w:rsidP="00127954"/>
        </w:tc>
      </w:tr>
      <w:tr w:rsidR="00EA4C12" w14:paraId="35BB769C" w14:textId="61D22393" w:rsidTr="00FD62C4">
        <w:tc>
          <w:tcPr>
            <w:tcW w:w="2040" w:type="dxa"/>
          </w:tcPr>
          <w:p w14:paraId="3703B707" w14:textId="70CB73F2" w:rsidR="00FD62C4" w:rsidRDefault="00FD62C4" w:rsidP="00127954">
            <w:r>
              <w:t>dui</w:t>
            </w:r>
          </w:p>
        </w:tc>
        <w:tc>
          <w:tcPr>
            <w:tcW w:w="1285" w:type="dxa"/>
          </w:tcPr>
          <w:p w14:paraId="2491570B" w14:textId="0CC62B2E" w:rsidR="00FD62C4" w:rsidRDefault="00FD62C4" w:rsidP="00127954">
            <w:r>
              <w:t>Texto</w:t>
            </w:r>
          </w:p>
        </w:tc>
        <w:tc>
          <w:tcPr>
            <w:tcW w:w="3690" w:type="dxa"/>
          </w:tcPr>
          <w:p w14:paraId="76C5101E" w14:textId="6767B95F" w:rsidR="00FD62C4" w:rsidRDefault="00AC79E7" w:rsidP="00127954">
            <w:r>
              <w:t>Documento único de identidad de cada empleado</w:t>
            </w:r>
          </w:p>
        </w:tc>
        <w:tc>
          <w:tcPr>
            <w:tcW w:w="1300" w:type="dxa"/>
          </w:tcPr>
          <w:p w14:paraId="010847E9" w14:textId="4999EF34" w:rsidR="00FD62C4" w:rsidRDefault="00AC79E7" w:rsidP="00127954">
            <w:r>
              <w:t>12</w:t>
            </w:r>
          </w:p>
        </w:tc>
        <w:tc>
          <w:tcPr>
            <w:tcW w:w="1709" w:type="dxa"/>
          </w:tcPr>
          <w:p w14:paraId="55ABB71C" w14:textId="77777777" w:rsidR="00FD62C4" w:rsidRDefault="00FD62C4" w:rsidP="00127954"/>
        </w:tc>
      </w:tr>
      <w:tr w:rsidR="00EA4C12" w14:paraId="4C33B88A" w14:textId="379C9EEA" w:rsidTr="00FD62C4">
        <w:tc>
          <w:tcPr>
            <w:tcW w:w="2040" w:type="dxa"/>
          </w:tcPr>
          <w:p w14:paraId="73C204A7" w14:textId="27492D5D" w:rsidR="00FD62C4" w:rsidRDefault="00FD62C4" w:rsidP="00127954">
            <w:r>
              <w:t>cargo</w:t>
            </w:r>
          </w:p>
        </w:tc>
        <w:tc>
          <w:tcPr>
            <w:tcW w:w="1285" w:type="dxa"/>
          </w:tcPr>
          <w:p w14:paraId="753978FF" w14:textId="41376F7A" w:rsidR="00FD62C4" w:rsidRDefault="00FD62C4" w:rsidP="00127954">
            <w:r>
              <w:t>Texto</w:t>
            </w:r>
          </w:p>
        </w:tc>
        <w:tc>
          <w:tcPr>
            <w:tcW w:w="3690" w:type="dxa"/>
          </w:tcPr>
          <w:p w14:paraId="38E3B211" w14:textId="2E1D459E" w:rsidR="00FD62C4" w:rsidRDefault="00AC79E7" w:rsidP="00127954">
            <w:r>
              <w:t>El tipo de cargo que tiene la persona que desempeña la maquila</w:t>
            </w:r>
          </w:p>
        </w:tc>
        <w:tc>
          <w:tcPr>
            <w:tcW w:w="1300" w:type="dxa"/>
          </w:tcPr>
          <w:p w14:paraId="12331184" w14:textId="10F9B877" w:rsidR="00FD62C4" w:rsidRDefault="00AC79E7" w:rsidP="00127954">
            <w:r>
              <w:t>100</w:t>
            </w:r>
          </w:p>
        </w:tc>
        <w:tc>
          <w:tcPr>
            <w:tcW w:w="1709" w:type="dxa"/>
          </w:tcPr>
          <w:p w14:paraId="0E894683" w14:textId="77777777" w:rsidR="00FD62C4" w:rsidRDefault="00FD62C4" w:rsidP="00127954"/>
        </w:tc>
      </w:tr>
      <w:tr w:rsidR="00EA4C12" w14:paraId="0F85DBE1" w14:textId="4362B85A" w:rsidTr="00FD62C4">
        <w:tc>
          <w:tcPr>
            <w:tcW w:w="2040" w:type="dxa"/>
          </w:tcPr>
          <w:p w14:paraId="773B59D3" w14:textId="12A7EB57" w:rsidR="00FD62C4" w:rsidRDefault="00FD62C4" w:rsidP="00127954">
            <w:r>
              <w:t>direccion</w:t>
            </w:r>
          </w:p>
        </w:tc>
        <w:tc>
          <w:tcPr>
            <w:tcW w:w="1285" w:type="dxa"/>
          </w:tcPr>
          <w:p w14:paraId="3AF1EFBC" w14:textId="1D17C785" w:rsidR="00FD62C4" w:rsidRDefault="00FD62C4" w:rsidP="00127954">
            <w:r>
              <w:t>Texto</w:t>
            </w:r>
          </w:p>
        </w:tc>
        <w:tc>
          <w:tcPr>
            <w:tcW w:w="3690" w:type="dxa"/>
          </w:tcPr>
          <w:p w14:paraId="6E86D157" w14:textId="4A8862CE" w:rsidR="00FD62C4" w:rsidRDefault="00AC79E7" w:rsidP="00127954">
            <w:r>
              <w:t>Direccion de cada empleado que se agrega.</w:t>
            </w:r>
          </w:p>
        </w:tc>
        <w:tc>
          <w:tcPr>
            <w:tcW w:w="1300" w:type="dxa"/>
          </w:tcPr>
          <w:p w14:paraId="4519F2D6" w14:textId="7CF84CC7" w:rsidR="00FD62C4" w:rsidRDefault="00AC79E7" w:rsidP="00127954">
            <w:r>
              <w:t>200</w:t>
            </w:r>
          </w:p>
        </w:tc>
        <w:tc>
          <w:tcPr>
            <w:tcW w:w="1709" w:type="dxa"/>
          </w:tcPr>
          <w:p w14:paraId="3D472757" w14:textId="77777777" w:rsidR="00FD62C4" w:rsidRDefault="00FD62C4" w:rsidP="00127954"/>
        </w:tc>
      </w:tr>
      <w:tr w:rsidR="00EA4C12" w14:paraId="46F01016" w14:textId="6DBD1BDB" w:rsidTr="00FD62C4">
        <w:tc>
          <w:tcPr>
            <w:tcW w:w="2040" w:type="dxa"/>
          </w:tcPr>
          <w:p w14:paraId="1D50FBF1" w14:textId="64BC0393" w:rsidR="00FD62C4" w:rsidRDefault="003D2C1D" w:rsidP="00127954">
            <w:r>
              <w:t>telefono</w:t>
            </w:r>
          </w:p>
        </w:tc>
        <w:tc>
          <w:tcPr>
            <w:tcW w:w="1285" w:type="dxa"/>
          </w:tcPr>
          <w:p w14:paraId="46DDFEAD" w14:textId="15FB8CC3" w:rsidR="00FD62C4" w:rsidRDefault="003D2C1D" w:rsidP="00127954">
            <w:r>
              <w:t>Texto</w:t>
            </w:r>
          </w:p>
        </w:tc>
        <w:tc>
          <w:tcPr>
            <w:tcW w:w="3690" w:type="dxa"/>
          </w:tcPr>
          <w:p w14:paraId="4D80208B" w14:textId="58E49D94" w:rsidR="00FD62C4" w:rsidRDefault="00EA4C12" w:rsidP="00127954">
            <w:r>
              <w:t>Número de contacto</w:t>
            </w:r>
          </w:p>
        </w:tc>
        <w:tc>
          <w:tcPr>
            <w:tcW w:w="1300" w:type="dxa"/>
          </w:tcPr>
          <w:p w14:paraId="476D4B56" w14:textId="7703DA3A" w:rsidR="00FD62C4" w:rsidRDefault="00AC79E7" w:rsidP="00127954">
            <w:r>
              <w:t>15</w:t>
            </w:r>
          </w:p>
        </w:tc>
        <w:tc>
          <w:tcPr>
            <w:tcW w:w="1709" w:type="dxa"/>
          </w:tcPr>
          <w:p w14:paraId="0AE285F1" w14:textId="77777777" w:rsidR="00FD62C4" w:rsidRDefault="00FD62C4" w:rsidP="00127954"/>
        </w:tc>
      </w:tr>
      <w:tr w:rsidR="00EA4C12" w14:paraId="780800C2" w14:textId="2F3918E3" w:rsidTr="00FD62C4">
        <w:tc>
          <w:tcPr>
            <w:tcW w:w="2040" w:type="dxa"/>
          </w:tcPr>
          <w:p w14:paraId="02A600C6" w14:textId="788BA9DB" w:rsidR="00FD62C4" w:rsidRDefault="003D2C1D" w:rsidP="00127954">
            <w:r>
              <w:t>Fecha</w:t>
            </w:r>
            <w:r w:rsidR="00EA4C12">
              <w:t>_contratacion</w:t>
            </w:r>
          </w:p>
        </w:tc>
        <w:tc>
          <w:tcPr>
            <w:tcW w:w="1285" w:type="dxa"/>
          </w:tcPr>
          <w:p w14:paraId="35786B2C" w14:textId="738B2709" w:rsidR="00FD62C4" w:rsidRDefault="003D2C1D" w:rsidP="00127954">
            <w:r>
              <w:t>Fecha/hora</w:t>
            </w:r>
          </w:p>
        </w:tc>
        <w:tc>
          <w:tcPr>
            <w:tcW w:w="3690" w:type="dxa"/>
          </w:tcPr>
          <w:p w14:paraId="67B43626" w14:textId="3F9D8E24" w:rsidR="00FD62C4" w:rsidRDefault="00EA4C12" w:rsidP="00127954">
            <w:r>
              <w:t xml:space="preserve">Fecha de contratación </w:t>
            </w:r>
          </w:p>
        </w:tc>
        <w:tc>
          <w:tcPr>
            <w:tcW w:w="1300" w:type="dxa"/>
          </w:tcPr>
          <w:p w14:paraId="078E455F" w14:textId="25EF319C" w:rsidR="00FD62C4" w:rsidRDefault="00EA4C12" w:rsidP="00127954">
            <w:r>
              <w:t>N/A</w:t>
            </w:r>
          </w:p>
        </w:tc>
        <w:tc>
          <w:tcPr>
            <w:tcW w:w="1709" w:type="dxa"/>
          </w:tcPr>
          <w:p w14:paraId="3C7C87FE" w14:textId="77777777" w:rsidR="00FD62C4" w:rsidRDefault="00FD62C4" w:rsidP="00127954"/>
        </w:tc>
      </w:tr>
    </w:tbl>
    <w:p w14:paraId="00E26CE0" w14:textId="56C958E9" w:rsidR="00127954" w:rsidRDefault="00127954" w:rsidP="00127954"/>
    <w:p w14:paraId="0564BC7D" w14:textId="049FB2B9" w:rsidR="00FD62C4" w:rsidRDefault="00FD62C4" w:rsidP="00127954"/>
    <w:p w14:paraId="67437330" w14:textId="77777777" w:rsidR="00EA4C12" w:rsidRDefault="00EA4C12" w:rsidP="00EA4C12">
      <w:pPr>
        <w:pStyle w:val="Ttulo2"/>
      </w:pPr>
      <w:bookmarkStart w:id="9" w:name="_Toc74906392"/>
      <w:r>
        <w:t>-Tabla InfoPago</w:t>
      </w:r>
      <w:bookmarkEnd w:id="9"/>
    </w:p>
    <w:p w14:paraId="1C7E0A2F" w14:textId="02F2B549" w:rsidR="00EA4C12" w:rsidRDefault="00EA4C12" w:rsidP="00127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1889"/>
        <w:gridCol w:w="2898"/>
        <w:gridCol w:w="1272"/>
        <w:gridCol w:w="1459"/>
      </w:tblGrid>
      <w:tr w:rsidR="00EE66AE" w14:paraId="15B44B1F" w14:textId="77777777" w:rsidTr="00EE66AE">
        <w:tc>
          <w:tcPr>
            <w:tcW w:w="2506" w:type="dxa"/>
          </w:tcPr>
          <w:p w14:paraId="7DCDD798" w14:textId="77777777" w:rsidR="00EA4C12" w:rsidRDefault="00EA4C12" w:rsidP="00AC052C">
            <w:r w:rsidRPr="002D7BD8">
              <w:rPr>
                <w:noProof/>
                <w:color w:val="FF0000"/>
                <w:szCs w:val="16"/>
              </w:rPr>
              <w:t>Nombre  del campo.</w:t>
            </w:r>
          </w:p>
        </w:tc>
        <w:tc>
          <w:tcPr>
            <w:tcW w:w="1889" w:type="dxa"/>
          </w:tcPr>
          <w:p w14:paraId="5CD4EC29" w14:textId="77777777" w:rsidR="00EA4C12" w:rsidRDefault="00EA4C12" w:rsidP="00AC052C">
            <w:r w:rsidRPr="002D7BD8">
              <w:rPr>
                <w:noProof/>
                <w:color w:val="FF0000"/>
                <w:szCs w:val="16"/>
              </w:rPr>
              <w:t>Tipo de  campo.</w:t>
            </w:r>
          </w:p>
        </w:tc>
        <w:tc>
          <w:tcPr>
            <w:tcW w:w="2898" w:type="dxa"/>
          </w:tcPr>
          <w:p w14:paraId="6F74CA2B" w14:textId="77777777" w:rsidR="00EA4C12" w:rsidRDefault="00EA4C12" w:rsidP="00AC052C">
            <w:r w:rsidRPr="002D7BD8">
              <w:rPr>
                <w:noProof/>
                <w:color w:val="FF0000"/>
                <w:szCs w:val="16"/>
              </w:rPr>
              <w:t>Descripción.</w:t>
            </w:r>
          </w:p>
        </w:tc>
        <w:tc>
          <w:tcPr>
            <w:tcW w:w="1272" w:type="dxa"/>
          </w:tcPr>
          <w:p w14:paraId="6E7CB553" w14:textId="77777777" w:rsidR="00EA4C12" w:rsidRDefault="00EA4C12" w:rsidP="00AC052C">
            <w:r w:rsidRPr="002D7BD8">
              <w:rPr>
                <w:noProof/>
                <w:color w:val="FF0000"/>
                <w:szCs w:val="16"/>
              </w:rPr>
              <w:t>Tamaño.</w:t>
            </w:r>
          </w:p>
        </w:tc>
        <w:tc>
          <w:tcPr>
            <w:tcW w:w="1459" w:type="dxa"/>
          </w:tcPr>
          <w:p w14:paraId="41452BF6" w14:textId="77777777" w:rsidR="00EA4C12" w:rsidRPr="002D7BD8" w:rsidRDefault="00EA4C12" w:rsidP="00AC052C">
            <w:pPr>
              <w:rPr>
                <w:noProof/>
                <w:color w:val="FF0000"/>
                <w:szCs w:val="16"/>
              </w:rPr>
            </w:pPr>
            <w:r>
              <w:rPr>
                <w:noProof/>
                <w:color w:val="FF0000"/>
                <w:szCs w:val="16"/>
              </w:rPr>
              <w:t>Extra</w:t>
            </w:r>
          </w:p>
        </w:tc>
      </w:tr>
      <w:tr w:rsidR="00EE66AE" w14:paraId="2E046CB7" w14:textId="77777777" w:rsidTr="00EE66AE">
        <w:tc>
          <w:tcPr>
            <w:tcW w:w="2506" w:type="dxa"/>
          </w:tcPr>
          <w:p w14:paraId="40B29411" w14:textId="2649B628" w:rsidR="00EA4C12" w:rsidRDefault="00EA4C12" w:rsidP="00AC052C">
            <w:r>
              <w:t>Id</w:t>
            </w:r>
          </w:p>
        </w:tc>
        <w:tc>
          <w:tcPr>
            <w:tcW w:w="1889" w:type="dxa"/>
          </w:tcPr>
          <w:p w14:paraId="1DE725AC" w14:textId="2C4C6A81" w:rsidR="00EA4C12" w:rsidRDefault="00EA4C12" w:rsidP="00AC052C">
            <w:r>
              <w:t xml:space="preserve">Autonumérico </w:t>
            </w:r>
          </w:p>
        </w:tc>
        <w:tc>
          <w:tcPr>
            <w:tcW w:w="2898" w:type="dxa"/>
          </w:tcPr>
          <w:p w14:paraId="479CF4A0" w14:textId="31030D13" w:rsidR="00EA4C12" w:rsidRDefault="00EA4C12" w:rsidP="00AC052C">
            <w:r>
              <w:t>Campo que genera número único por cada fila que se vaya agregando.</w:t>
            </w:r>
          </w:p>
        </w:tc>
        <w:tc>
          <w:tcPr>
            <w:tcW w:w="1272" w:type="dxa"/>
          </w:tcPr>
          <w:p w14:paraId="6B61805B" w14:textId="77777777" w:rsidR="00EA4C12" w:rsidRDefault="00EA4C12" w:rsidP="00AC052C">
            <w:r>
              <w:t>11</w:t>
            </w:r>
          </w:p>
        </w:tc>
        <w:tc>
          <w:tcPr>
            <w:tcW w:w="1459" w:type="dxa"/>
          </w:tcPr>
          <w:p w14:paraId="168601EC" w14:textId="77777777" w:rsidR="00EA4C12" w:rsidRDefault="00EA4C12" w:rsidP="00AC052C">
            <w:r>
              <w:t>Primary Key</w:t>
            </w:r>
          </w:p>
        </w:tc>
      </w:tr>
      <w:tr w:rsidR="00EE66AE" w14:paraId="7388F8A1" w14:textId="77777777" w:rsidTr="00EE66AE">
        <w:tc>
          <w:tcPr>
            <w:tcW w:w="2506" w:type="dxa"/>
          </w:tcPr>
          <w:p w14:paraId="7ACB61DF" w14:textId="5959B281" w:rsidR="00EA4C12" w:rsidRDefault="00EA4C12" w:rsidP="00AC052C">
            <w:r>
              <w:t>Id_empleado</w:t>
            </w:r>
          </w:p>
        </w:tc>
        <w:tc>
          <w:tcPr>
            <w:tcW w:w="1889" w:type="dxa"/>
          </w:tcPr>
          <w:p w14:paraId="6776AD75" w14:textId="5217669C" w:rsidR="00EA4C12" w:rsidRDefault="00EA4C12" w:rsidP="00AC052C">
            <w:r>
              <w:t>Entero</w:t>
            </w:r>
          </w:p>
        </w:tc>
        <w:tc>
          <w:tcPr>
            <w:tcW w:w="2898" w:type="dxa"/>
          </w:tcPr>
          <w:p w14:paraId="4EE94EAD" w14:textId="050DD431" w:rsidR="00EA4C12" w:rsidRDefault="00EA4C12" w:rsidP="00AC052C">
            <w:r>
              <w:t>Id del empleado que se relaciona con la tabla empleados.</w:t>
            </w:r>
          </w:p>
        </w:tc>
        <w:tc>
          <w:tcPr>
            <w:tcW w:w="1272" w:type="dxa"/>
          </w:tcPr>
          <w:p w14:paraId="677C0F46" w14:textId="0AB448C2" w:rsidR="00EA4C12" w:rsidRDefault="00EA4C12" w:rsidP="00AC052C">
            <w:r>
              <w:t>11</w:t>
            </w:r>
          </w:p>
        </w:tc>
        <w:tc>
          <w:tcPr>
            <w:tcW w:w="1459" w:type="dxa"/>
          </w:tcPr>
          <w:p w14:paraId="1D62D4C3" w14:textId="191CFC58" w:rsidR="00EA4C12" w:rsidRDefault="00EE66AE" w:rsidP="00AC052C">
            <w:r>
              <w:t>Foreign Key</w:t>
            </w:r>
          </w:p>
        </w:tc>
      </w:tr>
      <w:tr w:rsidR="00EE66AE" w14:paraId="022978AC" w14:textId="77777777" w:rsidTr="00EE66AE">
        <w:tc>
          <w:tcPr>
            <w:tcW w:w="2506" w:type="dxa"/>
          </w:tcPr>
          <w:p w14:paraId="68B736BE" w14:textId="4FD6B57E" w:rsidR="00EA4C12" w:rsidRDefault="00EA4C12" w:rsidP="00AC052C">
            <w:r>
              <w:t>fecha</w:t>
            </w:r>
          </w:p>
        </w:tc>
        <w:tc>
          <w:tcPr>
            <w:tcW w:w="1889" w:type="dxa"/>
          </w:tcPr>
          <w:p w14:paraId="57BBF369" w14:textId="4892DCBF" w:rsidR="00EA4C12" w:rsidRDefault="00EA4C12" w:rsidP="00AC052C">
            <w:r>
              <w:t>Fecha/hora</w:t>
            </w:r>
          </w:p>
        </w:tc>
        <w:tc>
          <w:tcPr>
            <w:tcW w:w="2898" w:type="dxa"/>
          </w:tcPr>
          <w:p w14:paraId="6075DB8F" w14:textId="1ABD68C2" w:rsidR="00EA4C12" w:rsidRDefault="00EE66AE" w:rsidP="00AC052C">
            <w:r>
              <w:t>Fecha que se registra en la fecha actual de la computadora.</w:t>
            </w:r>
          </w:p>
        </w:tc>
        <w:tc>
          <w:tcPr>
            <w:tcW w:w="1272" w:type="dxa"/>
          </w:tcPr>
          <w:p w14:paraId="2474E3AE" w14:textId="2AF49035" w:rsidR="00EA4C12" w:rsidRDefault="00EE66AE" w:rsidP="00AC052C">
            <w:r>
              <w:t>N/A</w:t>
            </w:r>
          </w:p>
        </w:tc>
        <w:tc>
          <w:tcPr>
            <w:tcW w:w="1459" w:type="dxa"/>
          </w:tcPr>
          <w:p w14:paraId="334F3ED0" w14:textId="77777777" w:rsidR="00EA4C12" w:rsidRDefault="00EA4C12" w:rsidP="00AC052C"/>
        </w:tc>
      </w:tr>
      <w:tr w:rsidR="00EE66AE" w14:paraId="157FAF0D" w14:textId="77777777" w:rsidTr="00EE66AE">
        <w:tc>
          <w:tcPr>
            <w:tcW w:w="2506" w:type="dxa"/>
          </w:tcPr>
          <w:p w14:paraId="0C07206D" w14:textId="036795B1" w:rsidR="00EA4C12" w:rsidRDefault="00EE66AE" w:rsidP="00AC052C">
            <w:r>
              <w:lastRenderedPageBreak/>
              <w:t>unidades</w:t>
            </w:r>
          </w:p>
        </w:tc>
        <w:tc>
          <w:tcPr>
            <w:tcW w:w="1889" w:type="dxa"/>
          </w:tcPr>
          <w:p w14:paraId="0873A316" w14:textId="36911C95" w:rsidR="00EA4C12" w:rsidRDefault="00EE66AE" w:rsidP="00AC052C">
            <w:r>
              <w:t>Entero</w:t>
            </w:r>
          </w:p>
        </w:tc>
        <w:tc>
          <w:tcPr>
            <w:tcW w:w="2898" w:type="dxa"/>
          </w:tcPr>
          <w:p w14:paraId="574430EA" w14:textId="2BE5B514" w:rsidR="00EA4C12" w:rsidRDefault="00EE66AE" w:rsidP="00AC052C">
            <w:r>
              <w:t>Unidades que hace el empleado</w:t>
            </w:r>
          </w:p>
        </w:tc>
        <w:tc>
          <w:tcPr>
            <w:tcW w:w="1272" w:type="dxa"/>
          </w:tcPr>
          <w:p w14:paraId="6E1558D9" w14:textId="77777777" w:rsidR="00EA4C12" w:rsidRDefault="00EA4C12" w:rsidP="00AC052C">
            <w:r>
              <w:t>100</w:t>
            </w:r>
          </w:p>
        </w:tc>
        <w:tc>
          <w:tcPr>
            <w:tcW w:w="1459" w:type="dxa"/>
          </w:tcPr>
          <w:p w14:paraId="43FE7FF5" w14:textId="77777777" w:rsidR="00EA4C12" w:rsidRDefault="00EA4C12" w:rsidP="00AC052C"/>
        </w:tc>
      </w:tr>
      <w:tr w:rsidR="00EE66AE" w14:paraId="51730E74" w14:textId="77777777" w:rsidTr="00EE66AE">
        <w:tc>
          <w:tcPr>
            <w:tcW w:w="2506" w:type="dxa"/>
          </w:tcPr>
          <w:p w14:paraId="5E6B3F6A" w14:textId="31686384" w:rsidR="00EA4C12" w:rsidRDefault="00EE66AE" w:rsidP="00AC052C">
            <w:r>
              <w:t>descuento</w:t>
            </w:r>
          </w:p>
        </w:tc>
        <w:tc>
          <w:tcPr>
            <w:tcW w:w="1889" w:type="dxa"/>
          </w:tcPr>
          <w:p w14:paraId="536CC077" w14:textId="6151CDCD" w:rsidR="00EA4C12" w:rsidRDefault="00EE66AE" w:rsidP="00AC052C">
            <w:r>
              <w:t>Double</w:t>
            </w:r>
          </w:p>
        </w:tc>
        <w:tc>
          <w:tcPr>
            <w:tcW w:w="2898" w:type="dxa"/>
          </w:tcPr>
          <w:p w14:paraId="0E2071D8" w14:textId="4D34C152" w:rsidR="00EA4C12" w:rsidRDefault="00EE66AE" w:rsidP="00AC052C">
            <w:r>
              <w:t>Descuento aplicado.</w:t>
            </w:r>
          </w:p>
        </w:tc>
        <w:tc>
          <w:tcPr>
            <w:tcW w:w="1272" w:type="dxa"/>
          </w:tcPr>
          <w:p w14:paraId="0DBC326E" w14:textId="52C29841" w:rsidR="00EA4C12" w:rsidRDefault="00EE66AE" w:rsidP="00AC052C">
            <w:r>
              <w:t>N/A</w:t>
            </w:r>
          </w:p>
        </w:tc>
        <w:tc>
          <w:tcPr>
            <w:tcW w:w="1459" w:type="dxa"/>
          </w:tcPr>
          <w:p w14:paraId="07E759F7" w14:textId="77777777" w:rsidR="00EA4C12" w:rsidRDefault="00EA4C12" w:rsidP="00AC052C"/>
        </w:tc>
      </w:tr>
      <w:tr w:rsidR="00EE66AE" w14:paraId="19F1CE0F" w14:textId="77777777" w:rsidTr="00EE66AE">
        <w:tc>
          <w:tcPr>
            <w:tcW w:w="2506" w:type="dxa"/>
          </w:tcPr>
          <w:p w14:paraId="45FE5B0C" w14:textId="5BD64C08" w:rsidR="00EA4C12" w:rsidRDefault="00EE66AE" w:rsidP="00AC052C">
            <w:r>
              <w:t>Total_dia</w:t>
            </w:r>
          </w:p>
        </w:tc>
        <w:tc>
          <w:tcPr>
            <w:tcW w:w="1889" w:type="dxa"/>
          </w:tcPr>
          <w:p w14:paraId="49F7AC35" w14:textId="1D07E8C7" w:rsidR="00EA4C12" w:rsidRDefault="00EE66AE" w:rsidP="00AC052C">
            <w:r>
              <w:t>Double</w:t>
            </w:r>
          </w:p>
        </w:tc>
        <w:tc>
          <w:tcPr>
            <w:tcW w:w="2898" w:type="dxa"/>
          </w:tcPr>
          <w:p w14:paraId="3D9646B8" w14:textId="79411B46" w:rsidR="00EA4C12" w:rsidRDefault="00EE66AE" w:rsidP="00AC052C">
            <w:r>
              <w:t xml:space="preserve">Total de dinero </w:t>
            </w:r>
            <w:proofErr w:type="gramStart"/>
            <w:r>
              <w:t>que  hace</w:t>
            </w:r>
            <w:proofErr w:type="gramEnd"/>
            <w:r>
              <w:t xml:space="preserve"> cada  empleado.</w:t>
            </w:r>
          </w:p>
        </w:tc>
        <w:tc>
          <w:tcPr>
            <w:tcW w:w="1272" w:type="dxa"/>
          </w:tcPr>
          <w:p w14:paraId="4923D609" w14:textId="65A638FB" w:rsidR="00EA4C12" w:rsidRDefault="00EE66AE" w:rsidP="00AC052C">
            <w:r>
              <w:t>N/A</w:t>
            </w:r>
          </w:p>
        </w:tc>
        <w:tc>
          <w:tcPr>
            <w:tcW w:w="1459" w:type="dxa"/>
          </w:tcPr>
          <w:p w14:paraId="7ED70543" w14:textId="77777777" w:rsidR="00EA4C12" w:rsidRDefault="00EA4C12" w:rsidP="00AC052C"/>
        </w:tc>
      </w:tr>
    </w:tbl>
    <w:p w14:paraId="34215530" w14:textId="77777777" w:rsidR="00EA4C12" w:rsidRDefault="00EA4C12" w:rsidP="00127954"/>
    <w:p w14:paraId="469D13A1" w14:textId="21A6F126" w:rsidR="00127954" w:rsidRPr="00127954" w:rsidRDefault="00EA4C12" w:rsidP="00AD75FD">
      <w:pPr>
        <w:pStyle w:val="Ttulo2"/>
      </w:pPr>
      <w:r>
        <w:t xml:space="preserve">  </w:t>
      </w:r>
    </w:p>
    <w:p w14:paraId="4EF0292C" w14:textId="5D5E73A4" w:rsidR="002D7BD8" w:rsidRDefault="00EE66AE" w:rsidP="00AD75FD">
      <w:pPr>
        <w:pStyle w:val="Ttulo2"/>
      </w:pPr>
      <w:bookmarkStart w:id="10" w:name="_Toc74906393"/>
      <w:r>
        <w:t xml:space="preserve">-Tabla </w:t>
      </w:r>
      <w:r w:rsidR="00AD75FD">
        <w:t>Pago</w:t>
      </w:r>
      <w:r w:rsidR="00D3464F">
        <w:t>empleado</w:t>
      </w:r>
      <w:bookmarkEnd w:id="10"/>
    </w:p>
    <w:p w14:paraId="515F3E66" w14:textId="4DE9BEFF" w:rsidR="00AD75FD" w:rsidRDefault="00AD75FD" w:rsidP="00AD75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1889"/>
        <w:gridCol w:w="2898"/>
        <w:gridCol w:w="1272"/>
        <w:gridCol w:w="1459"/>
      </w:tblGrid>
      <w:tr w:rsidR="00AD75FD" w14:paraId="32E79CB1" w14:textId="77777777" w:rsidTr="00AC052C">
        <w:tc>
          <w:tcPr>
            <w:tcW w:w="2506" w:type="dxa"/>
          </w:tcPr>
          <w:p w14:paraId="52062312" w14:textId="77777777" w:rsidR="00AD75FD" w:rsidRDefault="00AD75FD" w:rsidP="00AC052C">
            <w:r w:rsidRPr="002D7BD8">
              <w:rPr>
                <w:noProof/>
                <w:color w:val="FF0000"/>
                <w:szCs w:val="16"/>
              </w:rPr>
              <w:t>Nombre  del campo.</w:t>
            </w:r>
          </w:p>
        </w:tc>
        <w:tc>
          <w:tcPr>
            <w:tcW w:w="1889" w:type="dxa"/>
          </w:tcPr>
          <w:p w14:paraId="507C3E0F" w14:textId="77777777" w:rsidR="00AD75FD" w:rsidRDefault="00AD75FD" w:rsidP="00AC052C">
            <w:r w:rsidRPr="002D7BD8">
              <w:rPr>
                <w:noProof/>
                <w:color w:val="FF0000"/>
                <w:szCs w:val="16"/>
              </w:rPr>
              <w:t>Tipo de  campo.</w:t>
            </w:r>
          </w:p>
        </w:tc>
        <w:tc>
          <w:tcPr>
            <w:tcW w:w="2898" w:type="dxa"/>
          </w:tcPr>
          <w:p w14:paraId="49659B18" w14:textId="77777777" w:rsidR="00AD75FD" w:rsidRDefault="00AD75FD" w:rsidP="00AC052C">
            <w:r w:rsidRPr="002D7BD8">
              <w:rPr>
                <w:noProof/>
                <w:color w:val="FF0000"/>
                <w:szCs w:val="16"/>
              </w:rPr>
              <w:t>Descripción.</w:t>
            </w:r>
          </w:p>
        </w:tc>
        <w:tc>
          <w:tcPr>
            <w:tcW w:w="1272" w:type="dxa"/>
          </w:tcPr>
          <w:p w14:paraId="59FBB2CC" w14:textId="77777777" w:rsidR="00AD75FD" w:rsidRDefault="00AD75FD" w:rsidP="00AC052C">
            <w:r w:rsidRPr="002D7BD8">
              <w:rPr>
                <w:noProof/>
                <w:color w:val="FF0000"/>
                <w:szCs w:val="16"/>
              </w:rPr>
              <w:t>Tamaño.</w:t>
            </w:r>
          </w:p>
        </w:tc>
        <w:tc>
          <w:tcPr>
            <w:tcW w:w="1459" w:type="dxa"/>
          </w:tcPr>
          <w:p w14:paraId="2807161A" w14:textId="77777777" w:rsidR="00AD75FD" w:rsidRPr="002D7BD8" w:rsidRDefault="00AD75FD" w:rsidP="00AC052C">
            <w:pPr>
              <w:rPr>
                <w:noProof/>
                <w:color w:val="FF0000"/>
                <w:szCs w:val="16"/>
              </w:rPr>
            </w:pPr>
            <w:r>
              <w:rPr>
                <w:noProof/>
                <w:color w:val="FF0000"/>
                <w:szCs w:val="16"/>
              </w:rPr>
              <w:t>Extra</w:t>
            </w:r>
          </w:p>
        </w:tc>
      </w:tr>
      <w:tr w:rsidR="00AD75FD" w14:paraId="5382F197" w14:textId="77777777" w:rsidTr="00AC052C">
        <w:tc>
          <w:tcPr>
            <w:tcW w:w="2506" w:type="dxa"/>
          </w:tcPr>
          <w:p w14:paraId="7A730372" w14:textId="77777777" w:rsidR="00AD75FD" w:rsidRDefault="00AD75FD" w:rsidP="00AC052C">
            <w:r>
              <w:t>Id</w:t>
            </w:r>
          </w:p>
        </w:tc>
        <w:tc>
          <w:tcPr>
            <w:tcW w:w="1889" w:type="dxa"/>
          </w:tcPr>
          <w:p w14:paraId="295821C1" w14:textId="77777777" w:rsidR="00AD75FD" w:rsidRDefault="00AD75FD" w:rsidP="00AC052C">
            <w:r>
              <w:t xml:space="preserve">Autonumérico </w:t>
            </w:r>
          </w:p>
        </w:tc>
        <w:tc>
          <w:tcPr>
            <w:tcW w:w="2898" w:type="dxa"/>
          </w:tcPr>
          <w:p w14:paraId="3513ADF9" w14:textId="77777777" w:rsidR="00AD75FD" w:rsidRDefault="00AD75FD" w:rsidP="00AC052C">
            <w:r>
              <w:t>Campo que genera número único por cada fila que se vaya agregando.</w:t>
            </w:r>
          </w:p>
        </w:tc>
        <w:tc>
          <w:tcPr>
            <w:tcW w:w="1272" w:type="dxa"/>
          </w:tcPr>
          <w:p w14:paraId="4F060086" w14:textId="77777777" w:rsidR="00AD75FD" w:rsidRDefault="00AD75FD" w:rsidP="00AC052C">
            <w:r>
              <w:t>11</w:t>
            </w:r>
          </w:p>
        </w:tc>
        <w:tc>
          <w:tcPr>
            <w:tcW w:w="1459" w:type="dxa"/>
          </w:tcPr>
          <w:p w14:paraId="344EF111" w14:textId="77777777" w:rsidR="00AD75FD" w:rsidRDefault="00AD75FD" w:rsidP="00AC052C">
            <w:r>
              <w:t>Primary Key</w:t>
            </w:r>
          </w:p>
        </w:tc>
      </w:tr>
      <w:tr w:rsidR="00AD75FD" w14:paraId="0799D7B5" w14:textId="77777777" w:rsidTr="00AC052C">
        <w:tc>
          <w:tcPr>
            <w:tcW w:w="2506" w:type="dxa"/>
          </w:tcPr>
          <w:p w14:paraId="617B1495" w14:textId="77777777" w:rsidR="00AD75FD" w:rsidRDefault="00AD75FD" w:rsidP="00AC052C">
            <w:r>
              <w:t>Id_empleado</w:t>
            </w:r>
          </w:p>
        </w:tc>
        <w:tc>
          <w:tcPr>
            <w:tcW w:w="1889" w:type="dxa"/>
          </w:tcPr>
          <w:p w14:paraId="49D17317" w14:textId="77777777" w:rsidR="00AD75FD" w:rsidRDefault="00AD75FD" w:rsidP="00AC052C">
            <w:r>
              <w:t>Entero</w:t>
            </w:r>
          </w:p>
        </w:tc>
        <w:tc>
          <w:tcPr>
            <w:tcW w:w="2898" w:type="dxa"/>
          </w:tcPr>
          <w:p w14:paraId="033926D4" w14:textId="77777777" w:rsidR="00AD75FD" w:rsidRDefault="00AD75FD" w:rsidP="00AC052C">
            <w:r>
              <w:t>Id del empleado que se relaciona con la tabla empleados.</w:t>
            </w:r>
          </w:p>
        </w:tc>
        <w:tc>
          <w:tcPr>
            <w:tcW w:w="1272" w:type="dxa"/>
          </w:tcPr>
          <w:p w14:paraId="429354F4" w14:textId="77777777" w:rsidR="00AD75FD" w:rsidRDefault="00AD75FD" w:rsidP="00AC052C">
            <w:r>
              <w:t>11</w:t>
            </w:r>
          </w:p>
        </w:tc>
        <w:tc>
          <w:tcPr>
            <w:tcW w:w="1459" w:type="dxa"/>
          </w:tcPr>
          <w:p w14:paraId="292EE87D" w14:textId="77777777" w:rsidR="00AD75FD" w:rsidRDefault="00AD75FD" w:rsidP="00AC052C">
            <w:r>
              <w:t>Foreign Key</w:t>
            </w:r>
          </w:p>
        </w:tc>
      </w:tr>
      <w:tr w:rsidR="00AD75FD" w14:paraId="4BDE1811" w14:textId="77777777" w:rsidTr="00AC052C">
        <w:tc>
          <w:tcPr>
            <w:tcW w:w="2506" w:type="dxa"/>
          </w:tcPr>
          <w:p w14:paraId="33F4FB7E" w14:textId="259BCDFF" w:rsidR="00AD75FD" w:rsidRDefault="00D3464F" w:rsidP="00AC052C">
            <w:r>
              <w:t>Salario_base</w:t>
            </w:r>
          </w:p>
        </w:tc>
        <w:tc>
          <w:tcPr>
            <w:tcW w:w="1889" w:type="dxa"/>
          </w:tcPr>
          <w:p w14:paraId="5860E837" w14:textId="44AE440E" w:rsidR="00AD75FD" w:rsidRDefault="00D3464F" w:rsidP="00AC052C">
            <w:r>
              <w:t>Double</w:t>
            </w:r>
          </w:p>
        </w:tc>
        <w:tc>
          <w:tcPr>
            <w:tcW w:w="2898" w:type="dxa"/>
          </w:tcPr>
          <w:p w14:paraId="18B95ED9" w14:textId="37BBB9CD" w:rsidR="00AD75FD" w:rsidRDefault="00D3464F" w:rsidP="00AC052C">
            <w:r>
              <w:t>Salario base del empleado</w:t>
            </w:r>
          </w:p>
        </w:tc>
        <w:tc>
          <w:tcPr>
            <w:tcW w:w="1272" w:type="dxa"/>
          </w:tcPr>
          <w:p w14:paraId="1A786EA5" w14:textId="0FE35D6F" w:rsidR="00AD75FD" w:rsidRDefault="00BD717D" w:rsidP="00AC052C">
            <w:r>
              <w:t>N/A</w:t>
            </w:r>
          </w:p>
        </w:tc>
        <w:tc>
          <w:tcPr>
            <w:tcW w:w="1459" w:type="dxa"/>
          </w:tcPr>
          <w:p w14:paraId="1939722E" w14:textId="77777777" w:rsidR="00AD75FD" w:rsidRDefault="00AD75FD" w:rsidP="00AC052C"/>
        </w:tc>
      </w:tr>
      <w:tr w:rsidR="00AD75FD" w14:paraId="3CE36C09" w14:textId="77777777" w:rsidTr="00AC052C">
        <w:tc>
          <w:tcPr>
            <w:tcW w:w="2506" w:type="dxa"/>
          </w:tcPr>
          <w:p w14:paraId="224E1759" w14:textId="4F5518D2" w:rsidR="00AD75FD" w:rsidRDefault="00571E51" w:rsidP="00AC052C">
            <w:r>
              <w:t>isss</w:t>
            </w:r>
          </w:p>
        </w:tc>
        <w:tc>
          <w:tcPr>
            <w:tcW w:w="1889" w:type="dxa"/>
          </w:tcPr>
          <w:p w14:paraId="28E27CA3" w14:textId="27D0AAE4" w:rsidR="00AD75FD" w:rsidRDefault="00BD717D" w:rsidP="00AC052C">
            <w:r>
              <w:t>Double</w:t>
            </w:r>
          </w:p>
        </w:tc>
        <w:tc>
          <w:tcPr>
            <w:tcW w:w="2898" w:type="dxa"/>
          </w:tcPr>
          <w:p w14:paraId="13D441C0" w14:textId="342DD3FF" w:rsidR="00AD75FD" w:rsidRDefault="00571E51" w:rsidP="00AC052C">
            <w:r>
              <w:t>Descuento del seguro social</w:t>
            </w:r>
          </w:p>
        </w:tc>
        <w:tc>
          <w:tcPr>
            <w:tcW w:w="1272" w:type="dxa"/>
          </w:tcPr>
          <w:p w14:paraId="50EB0FA2" w14:textId="504CF2F7" w:rsidR="00AD75FD" w:rsidRDefault="00BD717D" w:rsidP="00AC052C">
            <w:r>
              <w:t>N/A</w:t>
            </w:r>
          </w:p>
        </w:tc>
        <w:tc>
          <w:tcPr>
            <w:tcW w:w="1459" w:type="dxa"/>
          </w:tcPr>
          <w:p w14:paraId="64C38C1F" w14:textId="77777777" w:rsidR="00AD75FD" w:rsidRDefault="00AD75FD" w:rsidP="00AC052C"/>
        </w:tc>
      </w:tr>
      <w:tr w:rsidR="00AD75FD" w14:paraId="102C00E6" w14:textId="77777777" w:rsidTr="00AC052C">
        <w:tc>
          <w:tcPr>
            <w:tcW w:w="2506" w:type="dxa"/>
          </w:tcPr>
          <w:p w14:paraId="7BB468E3" w14:textId="1426B127" w:rsidR="00AD75FD" w:rsidRDefault="00571E51" w:rsidP="00AC052C">
            <w:r>
              <w:t>afp</w:t>
            </w:r>
          </w:p>
        </w:tc>
        <w:tc>
          <w:tcPr>
            <w:tcW w:w="1889" w:type="dxa"/>
          </w:tcPr>
          <w:p w14:paraId="5328C194" w14:textId="77777777" w:rsidR="00AD75FD" w:rsidRDefault="00AD75FD" w:rsidP="00AC052C">
            <w:r>
              <w:t>Double</w:t>
            </w:r>
          </w:p>
        </w:tc>
        <w:tc>
          <w:tcPr>
            <w:tcW w:w="2898" w:type="dxa"/>
          </w:tcPr>
          <w:p w14:paraId="5D972102" w14:textId="6E01676F" w:rsidR="00AD75FD" w:rsidRDefault="00AD75FD" w:rsidP="00AC052C">
            <w:r>
              <w:t xml:space="preserve">Descuento </w:t>
            </w:r>
            <w:r w:rsidR="00BD717D">
              <w:t xml:space="preserve">de la administradora de </w:t>
            </w:r>
            <w:proofErr w:type="gramStart"/>
            <w:r w:rsidR="00BD717D">
              <w:t>fondos  de</w:t>
            </w:r>
            <w:proofErr w:type="gramEnd"/>
            <w:r w:rsidR="00BD717D">
              <w:t xml:space="preserve"> pensiones</w:t>
            </w:r>
            <w:r>
              <w:t>.</w:t>
            </w:r>
          </w:p>
        </w:tc>
        <w:tc>
          <w:tcPr>
            <w:tcW w:w="1272" w:type="dxa"/>
          </w:tcPr>
          <w:p w14:paraId="09DA2631" w14:textId="77777777" w:rsidR="00AD75FD" w:rsidRDefault="00AD75FD" w:rsidP="00AC052C">
            <w:r>
              <w:t>N/A</w:t>
            </w:r>
          </w:p>
        </w:tc>
        <w:tc>
          <w:tcPr>
            <w:tcW w:w="1459" w:type="dxa"/>
          </w:tcPr>
          <w:p w14:paraId="10F7DED3" w14:textId="77777777" w:rsidR="00AD75FD" w:rsidRDefault="00AD75FD" w:rsidP="00AC052C"/>
        </w:tc>
      </w:tr>
      <w:tr w:rsidR="00AD75FD" w14:paraId="2DCAE1FA" w14:textId="77777777" w:rsidTr="00AC052C">
        <w:tc>
          <w:tcPr>
            <w:tcW w:w="2506" w:type="dxa"/>
          </w:tcPr>
          <w:p w14:paraId="032B2C88" w14:textId="271DE054" w:rsidR="00AD75FD" w:rsidRDefault="00BD717D" w:rsidP="00AC052C">
            <w:r>
              <w:t>Descuento</w:t>
            </w:r>
          </w:p>
        </w:tc>
        <w:tc>
          <w:tcPr>
            <w:tcW w:w="1889" w:type="dxa"/>
          </w:tcPr>
          <w:p w14:paraId="2A5820FE" w14:textId="77777777" w:rsidR="00AD75FD" w:rsidRDefault="00AD75FD" w:rsidP="00AC052C">
            <w:r>
              <w:t>Double</w:t>
            </w:r>
          </w:p>
        </w:tc>
        <w:tc>
          <w:tcPr>
            <w:tcW w:w="2898" w:type="dxa"/>
          </w:tcPr>
          <w:p w14:paraId="11F683F9" w14:textId="65491CBE" w:rsidR="00AD75FD" w:rsidRDefault="00BD717D" w:rsidP="00AC052C">
            <w:r>
              <w:t>Descuento que se le aplica.</w:t>
            </w:r>
          </w:p>
        </w:tc>
        <w:tc>
          <w:tcPr>
            <w:tcW w:w="1272" w:type="dxa"/>
          </w:tcPr>
          <w:p w14:paraId="3931ADD1" w14:textId="77777777" w:rsidR="00AD75FD" w:rsidRDefault="00AD75FD" w:rsidP="00AC052C">
            <w:r>
              <w:t>N/A</w:t>
            </w:r>
          </w:p>
        </w:tc>
        <w:tc>
          <w:tcPr>
            <w:tcW w:w="1459" w:type="dxa"/>
          </w:tcPr>
          <w:p w14:paraId="41E5F3E8" w14:textId="77777777" w:rsidR="00AD75FD" w:rsidRDefault="00AD75FD" w:rsidP="00AC052C"/>
        </w:tc>
      </w:tr>
      <w:tr w:rsidR="00BD717D" w14:paraId="72B94A10" w14:textId="77777777" w:rsidTr="00AC052C">
        <w:tc>
          <w:tcPr>
            <w:tcW w:w="2506" w:type="dxa"/>
          </w:tcPr>
          <w:p w14:paraId="10BCC707" w14:textId="7CC57A86" w:rsidR="00BD717D" w:rsidRDefault="00BD717D" w:rsidP="00AC052C">
            <w:r>
              <w:t>Fecha_pago</w:t>
            </w:r>
          </w:p>
        </w:tc>
        <w:tc>
          <w:tcPr>
            <w:tcW w:w="1889" w:type="dxa"/>
          </w:tcPr>
          <w:p w14:paraId="352C1ECD" w14:textId="7FF2F7CD" w:rsidR="00BD717D" w:rsidRDefault="00BD717D" w:rsidP="00AC052C">
            <w:r>
              <w:t>Fecha/hora</w:t>
            </w:r>
          </w:p>
        </w:tc>
        <w:tc>
          <w:tcPr>
            <w:tcW w:w="2898" w:type="dxa"/>
          </w:tcPr>
          <w:p w14:paraId="78A66E58" w14:textId="67F6FCED" w:rsidR="00BD717D" w:rsidRDefault="00BD717D" w:rsidP="00AC052C">
            <w:r>
              <w:t>Fecha del pago.</w:t>
            </w:r>
          </w:p>
        </w:tc>
        <w:tc>
          <w:tcPr>
            <w:tcW w:w="1272" w:type="dxa"/>
          </w:tcPr>
          <w:p w14:paraId="23E417F0" w14:textId="63C4A067" w:rsidR="00BD717D" w:rsidRDefault="00BD717D" w:rsidP="00AC052C">
            <w:r>
              <w:t>N/A</w:t>
            </w:r>
          </w:p>
        </w:tc>
        <w:tc>
          <w:tcPr>
            <w:tcW w:w="1459" w:type="dxa"/>
          </w:tcPr>
          <w:p w14:paraId="0077104F" w14:textId="77777777" w:rsidR="00BD717D" w:rsidRDefault="00BD717D" w:rsidP="00AC052C"/>
        </w:tc>
      </w:tr>
      <w:tr w:rsidR="00BD717D" w14:paraId="53876BA0" w14:textId="77777777" w:rsidTr="00AC052C">
        <w:tc>
          <w:tcPr>
            <w:tcW w:w="2506" w:type="dxa"/>
          </w:tcPr>
          <w:p w14:paraId="495B3DD3" w14:textId="08743F89" w:rsidR="00BD717D" w:rsidRDefault="00BD717D" w:rsidP="00AC052C">
            <w:proofErr w:type="spellStart"/>
            <w:r>
              <w:t>Salario_total</w:t>
            </w:r>
            <w:proofErr w:type="spellEnd"/>
          </w:p>
        </w:tc>
        <w:tc>
          <w:tcPr>
            <w:tcW w:w="1889" w:type="dxa"/>
          </w:tcPr>
          <w:p w14:paraId="4C5FB054" w14:textId="34919AAD" w:rsidR="00BD717D" w:rsidRDefault="00BD717D" w:rsidP="00AC052C">
            <w:r>
              <w:t>Double</w:t>
            </w:r>
          </w:p>
        </w:tc>
        <w:tc>
          <w:tcPr>
            <w:tcW w:w="2898" w:type="dxa"/>
          </w:tcPr>
          <w:p w14:paraId="0DFC56D8" w14:textId="21E4B184" w:rsidR="00BD717D" w:rsidRDefault="00BD717D" w:rsidP="00AC052C">
            <w:r>
              <w:t>Salario total del empleado.</w:t>
            </w:r>
          </w:p>
        </w:tc>
        <w:tc>
          <w:tcPr>
            <w:tcW w:w="1272" w:type="dxa"/>
          </w:tcPr>
          <w:p w14:paraId="249C4528" w14:textId="027CF878" w:rsidR="00BD717D" w:rsidRDefault="00BD717D" w:rsidP="00AC052C">
            <w:r>
              <w:t>N/A</w:t>
            </w:r>
          </w:p>
        </w:tc>
        <w:tc>
          <w:tcPr>
            <w:tcW w:w="1459" w:type="dxa"/>
          </w:tcPr>
          <w:p w14:paraId="1A15DB36" w14:textId="77777777" w:rsidR="00BD717D" w:rsidRDefault="00BD717D" w:rsidP="00AC052C"/>
        </w:tc>
      </w:tr>
    </w:tbl>
    <w:p w14:paraId="1B5124B7" w14:textId="77777777" w:rsidR="00AD75FD" w:rsidRPr="00AD75FD" w:rsidRDefault="00AD75FD" w:rsidP="00AD75FD"/>
    <w:p w14:paraId="333C754F" w14:textId="316D2972" w:rsidR="002D7BD8" w:rsidRDefault="002D7BD8" w:rsidP="002D7BD8"/>
    <w:p w14:paraId="43DBDAC6" w14:textId="6464A808" w:rsidR="002D7BD8" w:rsidRDefault="002D7BD8" w:rsidP="002D7BD8"/>
    <w:p w14:paraId="048F2D67" w14:textId="03CD6A84" w:rsidR="002D7BD8" w:rsidRDefault="002D7BD8" w:rsidP="002D7BD8"/>
    <w:p w14:paraId="7A7BEFDD" w14:textId="7FADEE0A" w:rsidR="002D7BD8" w:rsidRDefault="002D7BD8" w:rsidP="002D7BD8"/>
    <w:p w14:paraId="03E352CF" w14:textId="1A53964A" w:rsidR="006C76FB" w:rsidRDefault="006C76FB" w:rsidP="00AB02A7">
      <w:pPr>
        <w:spacing w:after="200"/>
        <w:rPr>
          <w:noProof/>
          <w:color w:val="auto"/>
        </w:rPr>
      </w:pPr>
    </w:p>
    <w:p w14:paraId="5F125E5C" w14:textId="61862862" w:rsidR="00413EEC" w:rsidRDefault="00413EEC" w:rsidP="00413EEC">
      <w:pPr>
        <w:pStyle w:val="Ttulo1"/>
        <w:rPr>
          <w:noProof/>
        </w:rPr>
      </w:pPr>
      <w:bookmarkStart w:id="11" w:name="_Toc74906394"/>
      <w:r>
        <w:rPr>
          <w:noProof/>
        </w:rPr>
        <w:lastRenderedPageBreak/>
        <w:t xml:space="preserve">7. </w:t>
      </w:r>
      <w:r w:rsidR="00B97EAC">
        <w:rPr>
          <w:noProof/>
        </w:rPr>
        <w:t>Descripcion</w:t>
      </w:r>
      <w:r w:rsidR="007E088A">
        <w:rPr>
          <w:noProof/>
        </w:rPr>
        <w:t xml:space="preserve"> </w:t>
      </w:r>
      <w:r w:rsidR="00B97EAC">
        <w:rPr>
          <w:noProof/>
        </w:rPr>
        <w:t>de las  variables usa</w:t>
      </w:r>
      <w:r w:rsidR="007E088A">
        <w:rPr>
          <w:noProof/>
        </w:rPr>
        <w:t>das en el sistema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2507"/>
        <w:gridCol w:w="4331"/>
      </w:tblGrid>
      <w:tr w:rsidR="00413EEC" w14:paraId="2989C02B" w14:textId="77777777" w:rsidTr="00860B9B">
        <w:tc>
          <w:tcPr>
            <w:tcW w:w="2246" w:type="dxa"/>
          </w:tcPr>
          <w:p w14:paraId="2C598AB0" w14:textId="47498764" w:rsidR="00413EEC" w:rsidRPr="0037220D" w:rsidRDefault="00F36FFC" w:rsidP="00860B9B">
            <w:pPr>
              <w:rPr>
                <w:i/>
                <w:iCs/>
                <w:color w:val="FF0000"/>
              </w:rPr>
            </w:pPr>
            <w:r w:rsidRPr="0037220D">
              <w:rPr>
                <w:i/>
                <w:iCs/>
                <w:color w:val="FF0000"/>
              </w:rPr>
              <w:t>Nombre de</w:t>
            </w:r>
            <w:r w:rsidR="00413EEC" w:rsidRPr="0037220D">
              <w:rPr>
                <w:i/>
                <w:iCs/>
                <w:color w:val="FF0000"/>
              </w:rPr>
              <w:t xml:space="preserve"> la variable</w:t>
            </w:r>
          </w:p>
        </w:tc>
        <w:tc>
          <w:tcPr>
            <w:tcW w:w="2086" w:type="dxa"/>
          </w:tcPr>
          <w:p w14:paraId="022A5436" w14:textId="12008D49" w:rsidR="00413EEC" w:rsidRPr="0037220D" w:rsidRDefault="00413EEC" w:rsidP="00860B9B">
            <w:pPr>
              <w:rPr>
                <w:i/>
                <w:iCs/>
                <w:color w:val="FF0000"/>
              </w:rPr>
            </w:pPr>
            <w:r w:rsidRPr="0037220D">
              <w:rPr>
                <w:i/>
                <w:iCs/>
                <w:color w:val="FF0000"/>
              </w:rPr>
              <w:t xml:space="preserve">tipo </w:t>
            </w:r>
            <w:r w:rsidR="00F36FFC" w:rsidRPr="0037220D">
              <w:rPr>
                <w:i/>
                <w:iCs/>
                <w:color w:val="FF0000"/>
              </w:rPr>
              <w:t>de variable</w:t>
            </w:r>
          </w:p>
        </w:tc>
        <w:tc>
          <w:tcPr>
            <w:tcW w:w="4331" w:type="dxa"/>
          </w:tcPr>
          <w:p w14:paraId="2CED6007" w14:textId="77777777" w:rsidR="00413EEC" w:rsidRPr="0037220D" w:rsidRDefault="00413EEC" w:rsidP="00860B9B">
            <w:pPr>
              <w:rPr>
                <w:i/>
                <w:iCs/>
                <w:color w:val="FF0000"/>
              </w:rPr>
            </w:pPr>
            <w:r w:rsidRPr="0037220D">
              <w:rPr>
                <w:i/>
                <w:iCs/>
                <w:color w:val="FF0000"/>
              </w:rPr>
              <w:t>Descripción de la variable</w:t>
            </w:r>
          </w:p>
        </w:tc>
      </w:tr>
      <w:tr w:rsidR="00413EEC" w14:paraId="743F0D53" w14:textId="77777777" w:rsidTr="00860B9B">
        <w:tc>
          <w:tcPr>
            <w:tcW w:w="2246" w:type="dxa"/>
          </w:tcPr>
          <w:p w14:paraId="249DF103" w14:textId="55B0086A" w:rsidR="00413EEC" w:rsidRDefault="00413EEC" w:rsidP="00860B9B">
            <w:r>
              <w:t>con, acceso, conexión</w:t>
            </w:r>
            <w:r w:rsidR="004962F9">
              <w:t>, estate</w:t>
            </w:r>
            <w:r>
              <w:t xml:space="preserve"> </w:t>
            </w:r>
          </w:p>
        </w:tc>
        <w:tc>
          <w:tcPr>
            <w:tcW w:w="2086" w:type="dxa"/>
          </w:tcPr>
          <w:p w14:paraId="5A33CD31" w14:textId="77777777" w:rsidR="00413EEC" w:rsidRDefault="00413EEC" w:rsidP="00860B9B">
            <w:r>
              <w:t xml:space="preserve">Connection </w:t>
            </w:r>
          </w:p>
        </w:tc>
        <w:tc>
          <w:tcPr>
            <w:tcW w:w="4331" w:type="dxa"/>
          </w:tcPr>
          <w:p w14:paraId="1053A71F" w14:textId="49D8A65E" w:rsidR="00413EEC" w:rsidRDefault="00413EEC" w:rsidP="00860B9B">
            <w:r>
              <w:t xml:space="preserve">Se usa </w:t>
            </w:r>
            <w:r w:rsidRPr="00F36FFC">
              <w:t>m</w:t>
            </w:r>
            <w:r w:rsidR="0071023B" w:rsidRPr="00F36FFC">
              <w:t>á</w:t>
            </w:r>
            <w:r w:rsidRPr="00F36FFC">
              <w:t>s</w:t>
            </w:r>
            <w:r>
              <w:t xml:space="preserve"> que todo en administrar la conexión </w:t>
            </w:r>
          </w:p>
        </w:tc>
      </w:tr>
      <w:tr w:rsidR="00413EEC" w14:paraId="1D5FEA04" w14:textId="77777777" w:rsidTr="00860B9B">
        <w:tc>
          <w:tcPr>
            <w:tcW w:w="2246" w:type="dxa"/>
          </w:tcPr>
          <w:p w14:paraId="31EF2AC8" w14:textId="77777777" w:rsidR="00413EEC" w:rsidRDefault="00413EEC" w:rsidP="00860B9B">
            <w:r>
              <w:t>ps</w:t>
            </w:r>
          </w:p>
        </w:tc>
        <w:tc>
          <w:tcPr>
            <w:tcW w:w="2086" w:type="dxa"/>
          </w:tcPr>
          <w:p w14:paraId="3F48F76C" w14:textId="77777777" w:rsidR="00413EEC" w:rsidRDefault="00413EEC" w:rsidP="00860B9B">
            <w:r>
              <w:t>PreparedStatement</w:t>
            </w:r>
          </w:p>
        </w:tc>
        <w:tc>
          <w:tcPr>
            <w:tcW w:w="4331" w:type="dxa"/>
          </w:tcPr>
          <w:p w14:paraId="6D48CFFC" w14:textId="2DE21DC1" w:rsidR="00413EEC" w:rsidRDefault="00413EEC" w:rsidP="00860B9B">
            <w:r>
              <w:t xml:space="preserve">Es una sentencia SQL lo </w:t>
            </w:r>
            <w:r w:rsidR="00F36FFC">
              <w:t>cual nos ayuda</w:t>
            </w:r>
            <w:r>
              <w:t xml:space="preserve"> a ejecutar varias veces </w:t>
            </w:r>
            <w:r w:rsidR="00F36FFC">
              <w:t>una sentencia SQL</w:t>
            </w:r>
          </w:p>
        </w:tc>
      </w:tr>
      <w:tr w:rsidR="00413EEC" w14:paraId="0C714CED" w14:textId="77777777" w:rsidTr="00860B9B">
        <w:tc>
          <w:tcPr>
            <w:tcW w:w="2246" w:type="dxa"/>
          </w:tcPr>
          <w:p w14:paraId="03A14B7C" w14:textId="22DCBC16" w:rsidR="00413EEC" w:rsidRDefault="004962F9" w:rsidP="00860B9B">
            <w:r>
              <w:t>Rs, respuesta.</w:t>
            </w:r>
          </w:p>
        </w:tc>
        <w:tc>
          <w:tcPr>
            <w:tcW w:w="2086" w:type="dxa"/>
          </w:tcPr>
          <w:p w14:paraId="5DD99815" w14:textId="77777777" w:rsidR="00413EEC" w:rsidRDefault="00413EEC" w:rsidP="00860B9B">
            <w:r>
              <w:t>ResultSet</w:t>
            </w:r>
          </w:p>
        </w:tc>
        <w:tc>
          <w:tcPr>
            <w:tcW w:w="4331" w:type="dxa"/>
          </w:tcPr>
          <w:p w14:paraId="7FAC34C4" w14:textId="77777777" w:rsidR="00413EEC" w:rsidRPr="00C35816" w:rsidRDefault="00413EEC" w:rsidP="00860B9B">
            <w:pPr>
              <w:rPr>
                <w:rFonts w:cstheme="minorHAnsi"/>
              </w:rPr>
            </w:pPr>
            <w:r w:rsidRPr="00C35816">
              <w:rPr>
                <w:rFonts w:cstheme="minorHAnsi"/>
                <w:color w:val="202124"/>
                <w:shd w:val="clear" w:color="auto" w:fill="FFFFFF"/>
              </w:rPr>
              <w:t>Se usa para llamar a todas las filas que satisfacen las condiciones de una sentencia SQL y proporciona el acceso a los datos de estas filas mediante un conjunto de métodos get que permiten el acceso a las diferentes columnas de las filas.</w:t>
            </w:r>
          </w:p>
        </w:tc>
      </w:tr>
      <w:tr w:rsidR="00413EEC" w14:paraId="0C54669E" w14:textId="77777777" w:rsidTr="00860B9B">
        <w:tc>
          <w:tcPr>
            <w:tcW w:w="2246" w:type="dxa"/>
          </w:tcPr>
          <w:p w14:paraId="71A0CE2D" w14:textId="77777777" w:rsidR="00413EEC" w:rsidRDefault="00413EEC" w:rsidP="00860B9B">
            <w:r>
              <w:t>eu</w:t>
            </w:r>
          </w:p>
        </w:tc>
        <w:tc>
          <w:tcPr>
            <w:tcW w:w="2086" w:type="dxa"/>
          </w:tcPr>
          <w:p w14:paraId="41128963" w14:textId="77777777" w:rsidR="00413EEC" w:rsidRDefault="00413EEC" w:rsidP="00860B9B">
            <w:r>
              <w:t>EntidadUsuario</w:t>
            </w:r>
          </w:p>
        </w:tc>
        <w:tc>
          <w:tcPr>
            <w:tcW w:w="4331" w:type="dxa"/>
          </w:tcPr>
          <w:p w14:paraId="7F2D6A4F" w14:textId="77777777" w:rsidR="00413EEC" w:rsidRDefault="00413EEC" w:rsidP="00860B9B">
            <w:r>
              <w:t>Se usa para llamar la clase EntidadUsuario atravez del objeto eu.</w:t>
            </w:r>
          </w:p>
        </w:tc>
      </w:tr>
      <w:tr w:rsidR="00413EEC" w14:paraId="1CE8694C" w14:textId="77777777" w:rsidTr="00860B9B">
        <w:tc>
          <w:tcPr>
            <w:tcW w:w="2246" w:type="dxa"/>
          </w:tcPr>
          <w:p w14:paraId="1CF17013" w14:textId="77777777" w:rsidR="00413EEC" w:rsidRDefault="00413EEC" w:rsidP="00860B9B">
            <w:r>
              <w:t>id_empleado</w:t>
            </w:r>
          </w:p>
        </w:tc>
        <w:tc>
          <w:tcPr>
            <w:tcW w:w="2086" w:type="dxa"/>
          </w:tcPr>
          <w:p w14:paraId="756556FA" w14:textId="77777777" w:rsidR="00413EEC" w:rsidRDefault="00413EEC" w:rsidP="00860B9B">
            <w:r>
              <w:t>int</w:t>
            </w:r>
          </w:p>
        </w:tc>
        <w:tc>
          <w:tcPr>
            <w:tcW w:w="4331" w:type="dxa"/>
          </w:tcPr>
          <w:p w14:paraId="4BC69900" w14:textId="77777777" w:rsidR="00413EEC" w:rsidRDefault="00413EEC" w:rsidP="00860B9B">
            <w:r>
              <w:t xml:space="preserve">Sirve para guardar un </w:t>
            </w:r>
            <w:proofErr w:type="spellStart"/>
            <w:r>
              <w:t>numero</w:t>
            </w:r>
            <w:proofErr w:type="spellEnd"/>
            <w:r>
              <w:t xml:space="preserve"> único por cada fila de la clase empleados.</w:t>
            </w:r>
          </w:p>
        </w:tc>
      </w:tr>
      <w:tr w:rsidR="00413EEC" w14:paraId="42910BEB" w14:textId="77777777" w:rsidTr="00860B9B">
        <w:tc>
          <w:tcPr>
            <w:tcW w:w="2246" w:type="dxa"/>
          </w:tcPr>
          <w:p w14:paraId="1B1C495A" w14:textId="77777777" w:rsidR="00413EEC" w:rsidRDefault="00413EEC" w:rsidP="00860B9B">
            <w:r>
              <w:t>nombre</w:t>
            </w:r>
          </w:p>
        </w:tc>
        <w:tc>
          <w:tcPr>
            <w:tcW w:w="2086" w:type="dxa"/>
          </w:tcPr>
          <w:p w14:paraId="2736B2C6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78752ECB" w14:textId="77777777" w:rsidR="00413EEC" w:rsidRDefault="00413EEC" w:rsidP="00860B9B">
            <w:r>
              <w:t>Sirve para guardar cada nombre de empleado en la clase empleados</w:t>
            </w:r>
          </w:p>
        </w:tc>
      </w:tr>
      <w:tr w:rsidR="00413EEC" w14:paraId="43EEC4CD" w14:textId="77777777" w:rsidTr="00860B9B">
        <w:tc>
          <w:tcPr>
            <w:tcW w:w="2246" w:type="dxa"/>
          </w:tcPr>
          <w:p w14:paraId="51831F0C" w14:textId="77777777" w:rsidR="00413EEC" w:rsidRDefault="00413EEC" w:rsidP="00860B9B">
            <w:r>
              <w:t>dui</w:t>
            </w:r>
          </w:p>
        </w:tc>
        <w:tc>
          <w:tcPr>
            <w:tcW w:w="2086" w:type="dxa"/>
          </w:tcPr>
          <w:p w14:paraId="2E4ADFAF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09740BA1" w14:textId="77777777" w:rsidR="00413EEC" w:rsidRDefault="00413EEC" w:rsidP="00860B9B">
            <w:r>
              <w:t>Sirve para guardar el documento único de identidad de cada empleado en lo cual lo guarda hacia la clase empleados.</w:t>
            </w:r>
          </w:p>
        </w:tc>
      </w:tr>
      <w:tr w:rsidR="00413EEC" w14:paraId="4AD0EA9C" w14:textId="77777777" w:rsidTr="00860B9B">
        <w:tc>
          <w:tcPr>
            <w:tcW w:w="2246" w:type="dxa"/>
          </w:tcPr>
          <w:p w14:paraId="3A00D7D8" w14:textId="77777777" w:rsidR="00413EEC" w:rsidRDefault="00413EEC" w:rsidP="00860B9B">
            <w:r>
              <w:t>cargo</w:t>
            </w:r>
          </w:p>
        </w:tc>
        <w:tc>
          <w:tcPr>
            <w:tcW w:w="2086" w:type="dxa"/>
          </w:tcPr>
          <w:p w14:paraId="4D655E79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44E61C1A" w14:textId="77777777" w:rsidR="00413EEC" w:rsidRDefault="00413EEC" w:rsidP="00860B9B">
            <w:r>
              <w:t>Sirve para guardar el cargo en el cual desempeña cada persona en la maquila en la clase empleados</w:t>
            </w:r>
          </w:p>
        </w:tc>
      </w:tr>
      <w:tr w:rsidR="00413EEC" w14:paraId="6D8731F9" w14:textId="77777777" w:rsidTr="00860B9B">
        <w:tc>
          <w:tcPr>
            <w:tcW w:w="2246" w:type="dxa"/>
          </w:tcPr>
          <w:p w14:paraId="4BC5425B" w14:textId="77777777" w:rsidR="00413EEC" w:rsidRDefault="00413EEC" w:rsidP="00860B9B">
            <w:r>
              <w:t xml:space="preserve">direccion </w:t>
            </w:r>
          </w:p>
        </w:tc>
        <w:tc>
          <w:tcPr>
            <w:tcW w:w="2086" w:type="dxa"/>
          </w:tcPr>
          <w:p w14:paraId="698F752C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3F8F0A34" w14:textId="77777777" w:rsidR="00413EEC" w:rsidRDefault="00413EEC" w:rsidP="00860B9B">
            <w:r>
              <w:t>Sirve para guardar la dirección de cada empleado contratado en la clase empleados</w:t>
            </w:r>
          </w:p>
        </w:tc>
      </w:tr>
      <w:tr w:rsidR="00413EEC" w14:paraId="785A8AEA" w14:textId="77777777" w:rsidTr="00860B9B">
        <w:tc>
          <w:tcPr>
            <w:tcW w:w="2246" w:type="dxa"/>
          </w:tcPr>
          <w:p w14:paraId="7695096D" w14:textId="77777777" w:rsidR="00413EEC" w:rsidRDefault="00413EEC" w:rsidP="00860B9B">
            <w:r>
              <w:t>telefono</w:t>
            </w:r>
          </w:p>
        </w:tc>
        <w:tc>
          <w:tcPr>
            <w:tcW w:w="2086" w:type="dxa"/>
          </w:tcPr>
          <w:p w14:paraId="4E97910F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27A4CD09" w14:textId="77777777" w:rsidR="00413EEC" w:rsidRDefault="00413EEC" w:rsidP="00860B9B">
            <w:r>
              <w:t>Sirve para guardar el número telefónico de cada   empleado contratado en la clase empleados</w:t>
            </w:r>
          </w:p>
        </w:tc>
      </w:tr>
      <w:tr w:rsidR="00413EEC" w14:paraId="050BCEFD" w14:textId="77777777" w:rsidTr="00860B9B">
        <w:tc>
          <w:tcPr>
            <w:tcW w:w="2246" w:type="dxa"/>
          </w:tcPr>
          <w:p w14:paraId="44901923" w14:textId="77777777" w:rsidR="00413EEC" w:rsidRDefault="00413EEC" w:rsidP="00860B9B">
            <w:r>
              <w:lastRenderedPageBreak/>
              <w:t xml:space="preserve">fecha_contratacion </w:t>
            </w:r>
          </w:p>
        </w:tc>
        <w:tc>
          <w:tcPr>
            <w:tcW w:w="2086" w:type="dxa"/>
          </w:tcPr>
          <w:p w14:paraId="67211D5E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7C708E30" w14:textId="77777777" w:rsidR="00413EEC" w:rsidRDefault="00413EEC" w:rsidP="00860B9B">
            <w:r>
              <w:t xml:space="preserve">Sirve para guardar la fecha de cada empleado en el cual ha sido contratado, se encuentra en la tabla empleados </w:t>
            </w:r>
          </w:p>
        </w:tc>
      </w:tr>
      <w:tr w:rsidR="00413EEC" w14:paraId="2FA409F4" w14:textId="77777777" w:rsidTr="00860B9B">
        <w:tc>
          <w:tcPr>
            <w:tcW w:w="2246" w:type="dxa"/>
          </w:tcPr>
          <w:p w14:paraId="311063A7" w14:textId="77777777" w:rsidR="00413EEC" w:rsidRDefault="00413EEC" w:rsidP="00860B9B">
            <w:r>
              <w:t>id</w:t>
            </w:r>
          </w:p>
        </w:tc>
        <w:tc>
          <w:tcPr>
            <w:tcW w:w="2086" w:type="dxa"/>
          </w:tcPr>
          <w:p w14:paraId="5CCBC9CB" w14:textId="77777777" w:rsidR="00413EEC" w:rsidRDefault="00413EEC" w:rsidP="00860B9B">
            <w:r>
              <w:t xml:space="preserve">Int  </w:t>
            </w:r>
          </w:p>
        </w:tc>
        <w:tc>
          <w:tcPr>
            <w:tcW w:w="4331" w:type="dxa"/>
          </w:tcPr>
          <w:p w14:paraId="11095F91" w14:textId="77777777" w:rsidR="00413EEC" w:rsidRDefault="00413EEC" w:rsidP="00860B9B">
            <w:r>
              <w:t xml:space="preserve">Guarda un </w:t>
            </w:r>
            <w:proofErr w:type="spellStart"/>
            <w:r>
              <w:t>numero</w:t>
            </w:r>
            <w:proofErr w:type="spellEnd"/>
            <w:r>
              <w:t xml:space="preserve"> único de cada fila, por cada usuario que este registrado en el sistema, se encuentra en la tabla EntidadUsuario</w:t>
            </w:r>
          </w:p>
        </w:tc>
      </w:tr>
      <w:tr w:rsidR="00413EEC" w14:paraId="6D8957AC" w14:textId="77777777" w:rsidTr="00860B9B">
        <w:tc>
          <w:tcPr>
            <w:tcW w:w="2246" w:type="dxa"/>
          </w:tcPr>
          <w:p w14:paraId="431EAC08" w14:textId="77777777" w:rsidR="00413EEC" w:rsidRDefault="00413EEC" w:rsidP="00860B9B">
            <w:r>
              <w:t xml:space="preserve">nombre </w:t>
            </w:r>
          </w:p>
        </w:tc>
        <w:tc>
          <w:tcPr>
            <w:tcW w:w="2086" w:type="dxa"/>
          </w:tcPr>
          <w:p w14:paraId="0ABA994F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33981C7B" w14:textId="77777777" w:rsidR="00413EEC" w:rsidRDefault="00413EEC" w:rsidP="00860B9B">
            <w:r>
              <w:t xml:space="preserve">Guarda el nombre de usuario en el cual este registrado para poder ingresar al login, se guarda en la clase EntidadUsuario </w:t>
            </w:r>
          </w:p>
        </w:tc>
      </w:tr>
      <w:tr w:rsidR="00413EEC" w14:paraId="3590DEED" w14:textId="77777777" w:rsidTr="00860B9B">
        <w:tc>
          <w:tcPr>
            <w:tcW w:w="2246" w:type="dxa"/>
          </w:tcPr>
          <w:p w14:paraId="48F55C24" w14:textId="77777777" w:rsidR="00413EEC" w:rsidRDefault="00413EEC" w:rsidP="00860B9B">
            <w:r>
              <w:t>password</w:t>
            </w:r>
          </w:p>
        </w:tc>
        <w:tc>
          <w:tcPr>
            <w:tcW w:w="2086" w:type="dxa"/>
          </w:tcPr>
          <w:p w14:paraId="07DCB842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39957406" w14:textId="77777777" w:rsidR="00413EEC" w:rsidRDefault="00413EEC" w:rsidP="00860B9B">
            <w:r>
              <w:t>Sirve para guardar la contraseña de cada usuario registrado en el sistema y así poder acceder atravez del login, se guarda en la clase EntidadUsuario</w:t>
            </w:r>
          </w:p>
        </w:tc>
      </w:tr>
      <w:tr w:rsidR="00413EEC" w14:paraId="5FC344B0" w14:textId="77777777" w:rsidTr="00860B9B">
        <w:tc>
          <w:tcPr>
            <w:tcW w:w="2246" w:type="dxa"/>
          </w:tcPr>
          <w:p w14:paraId="11C4EE49" w14:textId="77777777" w:rsidR="00413EEC" w:rsidRDefault="00413EEC" w:rsidP="00860B9B">
            <w:r>
              <w:t>id_rol</w:t>
            </w:r>
          </w:p>
        </w:tc>
        <w:tc>
          <w:tcPr>
            <w:tcW w:w="2086" w:type="dxa"/>
          </w:tcPr>
          <w:p w14:paraId="4AF6253C" w14:textId="77777777" w:rsidR="00413EEC" w:rsidRDefault="00413EEC" w:rsidP="00860B9B">
            <w:r>
              <w:t>String</w:t>
            </w:r>
          </w:p>
        </w:tc>
        <w:tc>
          <w:tcPr>
            <w:tcW w:w="4331" w:type="dxa"/>
          </w:tcPr>
          <w:p w14:paraId="5FFF49E8" w14:textId="77777777" w:rsidR="00413EEC" w:rsidRDefault="00413EEC" w:rsidP="00860B9B">
            <w:r>
              <w:t>Sirve para que exista una relación desde la tabla usuarios hacia la tabla rol.</w:t>
            </w:r>
          </w:p>
        </w:tc>
      </w:tr>
      <w:tr w:rsidR="00413EEC" w14:paraId="469E5951" w14:textId="77777777" w:rsidTr="00860B9B">
        <w:tc>
          <w:tcPr>
            <w:tcW w:w="2246" w:type="dxa"/>
          </w:tcPr>
          <w:p w14:paraId="612EF3FE" w14:textId="49DC2B9E" w:rsidR="00413EEC" w:rsidRDefault="004962F9" w:rsidP="00860B9B">
            <w:r>
              <w:t>url</w:t>
            </w:r>
          </w:p>
        </w:tc>
        <w:tc>
          <w:tcPr>
            <w:tcW w:w="2086" w:type="dxa"/>
          </w:tcPr>
          <w:p w14:paraId="6153523B" w14:textId="5DC71297" w:rsidR="00413EEC" w:rsidRDefault="004962F9" w:rsidP="00860B9B">
            <w:r>
              <w:t>String</w:t>
            </w:r>
          </w:p>
        </w:tc>
        <w:tc>
          <w:tcPr>
            <w:tcW w:w="4331" w:type="dxa"/>
          </w:tcPr>
          <w:p w14:paraId="54867E0B" w14:textId="53CE02A1" w:rsidR="00413EEC" w:rsidRDefault="004962F9" w:rsidP="00860B9B">
            <w:r>
              <w:t>Almacena la dirección en el cual va a acceder a la base de datos</w:t>
            </w:r>
          </w:p>
        </w:tc>
      </w:tr>
      <w:tr w:rsidR="00413EEC" w14:paraId="66BF2858" w14:textId="77777777" w:rsidTr="00860B9B">
        <w:tc>
          <w:tcPr>
            <w:tcW w:w="2246" w:type="dxa"/>
          </w:tcPr>
          <w:p w14:paraId="43D552CA" w14:textId="6292AE28" w:rsidR="00413EEC" w:rsidRDefault="004962F9" w:rsidP="00860B9B">
            <w:r>
              <w:t>User</w:t>
            </w:r>
          </w:p>
        </w:tc>
        <w:tc>
          <w:tcPr>
            <w:tcW w:w="2086" w:type="dxa"/>
          </w:tcPr>
          <w:p w14:paraId="69D5EB78" w14:textId="229420B5" w:rsidR="00413EEC" w:rsidRDefault="004962F9" w:rsidP="00860B9B">
            <w:r>
              <w:t>String</w:t>
            </w:r>
          </w:p>
        </w:tc>
        <w:tc>
          <w:tcPr>
            <w:tcW w:w="4331" w:type="dxa"/>
          </w:tcPr>
          <w:p w14:paraId="4EB73D80" w14:textId="693D6F7D" w:rsidR="00413EEC" w:rsidRDefault="004962F9" w:rsidP="00860B9B">
            <w:r>
              <w:t>Almacena el nombre de usuario en el cual está registrado en el phpMyAdmin se encuentra en la clase ControTrabajadores.</w:t>
            </w:r>
          </w:p>
        </w:tc>
      </w:tr>
      <w:tr w:rsidR="004962F9" w14:paraId="682BCE93" w14:textId="77777777" w:rsidTr="00860B9B">
        <w:tc>
          <w:tcPr>
            <w:tcW w:w="2246" w:type="dxa"/>
          </w:tcPr>
          <w:p w14:paraId="74AD5CE0" w14:textId="13CCF97C" w:rsidR="004962F9" w:rsidRDefault="004962F9" w:rsidP="00860B9B">
            <w:r>
              <w:t>Pass</w:t>
            </w:r>
          </w:p>
        </w:tc>
        <w:tc>
          <w:tcPr>
            <w:tcW w:w="2086" w:type="dxa"/>
          </w:tcPr>
          <w:p w14:paraId="39D1055F" w14:textId="5A5DA339" w:rsidR="004962F9" w:rsidRDefault="004962F9" w:rsidP="00860B9B">
            <w:r>
              <w:t>String</w:t>
            </w:r>
          </w:p>
        </w:tc>
        <w:tc>
          <w:tcPr>
            <w:tcW w:w="4331" w:type="dxa"/>
          </w:tcPr>
          <w:p w14:paraId="22C7DB11" w14:textId="3E2EB8AC" w:rsidR="004962F9" w:rsidRDefault="004962F9" w:rsidP="00860B9B">
            <w:r>
              <w:t>Almacena la contraseña en el cual está registrado en el phpMyAdmin se encuentra en la clase ControTrabajadores.</w:t>
            </w:r>
          </w:p>
        </w:tc>
      </w:tr>
      <w:tr w:rsidR="004962F9" w14:paraId="15FC5EBF" w14:textId="77777777" w:rsidTr="00860B9B">
        <w:tc>
          <w:tcPr>
            <w:tcW w:w="2246" w:type="dxa"/>
          </w:tcPr>
          <w:p w14:paraId="73A0CE77" w14:textId="0D4E73B7" w:rsidR="004962F9" w:rsidRDefault="004962F9" w:rsidP="00860B9B">
            <w:r>
              <w:t>Id</w:t>
            </w:r>
          </w:p>
        </w:tc>
        <w:tc>
          <w:tcPr>
            <w:tcW w:w="2086" w:type="dxa"/>
          </w:tcPr>
          <w:p w14:paraId="7B1DAF1A" w14:textId="70233227" w:rsidR="004962F9" w:rsidRDefault="004962F9" w:rsidP="00860B9B">
            <w:r>
              <w:t>Int</w:t>
            </w:r>
          </w:p>
        </w:tc>
        <w:tc>
          <w:tcPr>
            <w:tcW w:w="4331" w:type="dxa"/>
          </w:tcPr>
          <w:p w14:paraId="3CD36CA9" w14:textId="3324A82B" w:rsidR="004962F9" w:rsidRDefault="004962F9" w:rsidP="00860B9B">
            <w:r>
              <w:t xml:space="preserve">Guarda un </w:t>
            </w:r>
            <w:r w:rsidR="00662AFE">
              <w:t>número único por</w:t>
            </w:r>
            <w:r>
              <w:t xml:space="preserve"> cada fila para la información del pago del trabajador, se encuentra </w:t>
            </w:r>
            <w:r w:rsidR="00662AFE">
              <w:t>en la clase</w:t>
            </w:r>
            <w:r>
              <w:t xml:space="preserve"> Infopago. </w:t>
            </w:r>
          </w:p>
        </w:tc>
      </w:tr>
      <w:tr w:rsidR="004962F9" w14:paraId="0E3F3248" w14:textId="77777777" w:rsidTr="00860B9B">
        <w:tc>
          <w:tcPr>
            <w:tcW w:w="2246" w:type="dxa"/>
          </w:tcPr>
          <w:p w14:paraId="5C6F2F40" w14:textId="5F55B4D2" w:rsidR="004962F9" w:rsidRDefault="00662AFE" w:rsidP="00860B9B">
            <w:r>
              <w:t>id_empleado</w:t>
            </w:r>
          </w:p>
        </w:tc>
        <w:tc>
          <w:tcPr>
            <w:tcW w:w="2086" w:type="dxa"/>
          </w:tcPr>
          <w:p w14:paraId="30748956" w14:textId="235EEB88" w:rsidR="004962F9" w:rsidRDefault="00662AFE" w:rsidP="00860B9B">
            <w:r>
              <w:t>String</w:t>
            </w:r>
          </w:p>
        </w:tc>
        <w:tc>
          <w:tcPr>
            <w:tcW w:w="4331" w:type="dxa"/>
          </w:tcPr>
          <w:p w14:paraId="01C56EFB" w14:textId="3C1285EB" w:rsidR="004962F9" w:rsidRDefault="00662AFE" w:rsidP="00860B9B">
            <w:r>
              <w:t xml:space="preserve">Guarda un número </w:t>
            </w:r>
            <w:proofErr w:type="gramStart"/>
            <w:r>
              <w:t>único  de</w:t>
            </w:r>
            <w:proofErr w:type="gramEnd"/>
            <w:r>
              <w:t xml:space="preserve"> cada fila que </w:t>
            </w:r>
            <w:proofErr w:type="spellStart"/>
            <w:r>
              <w:t>esta</w:t>
            </w:r>
            <w:proofErr w:type="spellEnd"/>
            <w:r>
              <w:t xml:space="preserve"> registrado para su información de pago.</w:t>
            </w:r>
          </w:p>
        </w:tc>
      </w:tr>
      <w:tr w:rsidR="004962F9" w14:paraId="6C9725BC" w14:textId="77777777" w:rsidTr="00860B9B">
        <w:tc>
          <w:tcPr>
            <w:tcW w:w="2246" w:type="dxa"/>
          </w:tcPr>
          <w:p w14:paraId="2978B63F" w14:textId="1545572A" w:rsidR="004962F9" w:rsidRDefault="00662AFE" w:rsidP="00860B9B">
            <w:r>
              <w:lastRenderedPageBreak/>
              <w:t>Fecha</w:t>
            </w:r>
          </w:p>
        </w:tc>
        <w:tc>
          <w:tcPr>
            <w:tcW w:w="2086" w:type="dxa"/>
          </w:tcPr>
          <w:p w14:paraId="16F46150" w14:textId="3E83E960" w:rsidR="004962F9" w:rsidRDefault="00662AFE" w:rsidP="00860B9B">
            <w:r>
              <w:t xml:space="preserve">Date </w:t>
            </w:r>
          </w:p>
        </w:tc>
        <w:tc>
          <w:tcPr>
            <w:tcW w:w="4331" w:type="dxa"/>
          </w:tcPr>
          <w:p w14:paraId="3845E60C" w14:textId="3DE3C5DE" w:rsidR="004962F9" w:rsidRDefault="00662AFE" w:rsidP="00860B9B">
            <w:r>
              <w:t xml:space="preserve">Almacena la fecha en el cual </w:t>
            </w:r>
            <w:proofErr w:type="gramStart"/>
            <w:r>
              <w:t>se  le</w:t>
            </w:r>
            <w:proofErr w:type="gramEnd"/>
            <w:r>
              <w:t xml:space="preserve"> están aplicando los cálculos al pago  del empleado.</w:t>
            </w:r>
          </w:p>
        </w:tc>
      </w:tr>
      <w:tr w:rsidR="00662AFE" w14:paraId="6B01B0F2" w14:textId="77777777" w:rsidTr="00860B9B">
        <w:tc>
          <w:tcPr>
            <w:tcW w:w="2246" w:type="dxa"/>
          </w:tcPr>
          <w:p w14:paraId="4DDE0341" w14:textId="2BBA5CE9" w:rsidR="00662AFE" w:rsidRDefault="00662AFE" w:rsidP="00860B9B">
            <w:r>
              <w:t>Unidades</w:t>
            </w:r>
          </w:p>
        </w:tc>
        <w:tc>
          <w:tcPr>
            <w:tcW w:w="2086" w:type="dxa"/>
          </w:tcPr>
          <w:p w14:paraId="592FA9A8" w14:textId="63C9AB44" w:rsidR="00662AFE" w:rsidRDefault="00662AFE" w:rsidP="00860B9B">
            <w:r>
              <w:t>Int</w:t>
            </w:r>
          </w:p>
        </w:tc>
        <w:tc>
          <w:tcPr>
            <w:tcW w:w="4331" w:type="dxa"/>
          </w:tcPr>
          <w:p w14:paraId="148C7218" w14:textId="4A4C2B3D" w:rsidR="00662AFE" w:rsidRDefault="00662AFE" w:rsidP="00860B9B">
            <w:r>
              <w:t xml:space="preserve">Almacena en la cantidad de unidades crea cada empleado de la maquila, </w:t>
            </w:r>
            <w:proofErr w:type="gramStart"/>
            <w:r>
              <w:t>se  encuentra</w:t>
            </w:r>
            <w:proofErr w:type="gramEnd"/>
            <w:r>
              <w:t xml:space="preserve"> en  la clase  InfoPago.</w:t>
            </w:r>
          </w:p>
        </w:tc>
      </w:tr>
      <w:tr w:rsidR="00662AFE" w14:paraId="6C4D47B0" w14:textId="77777777" w:rsidTr="00860B9B">
        <w:tc>
          <w:tcPr>
            <w:tcW w:w="2246" w:type="dxa"/>
          </w:tcPr>
          <w:p w14:paraId="3AEE36E4" w14:textId="02A9E9A0" w:rsidR="00662AFE" w:rsidRDefault="00662AFE" w:rsidP="00860B9B">
            <w:r>
              <w:t>descuento</w:t>
            </w:r>
          </w:p>
        </w:tc>
        <w:tc>
          <w:tcPr>
            <w:tcW w:w="2086" w:type="dxa"/>
          </w:tcPr>
          <w:p w14:paraId="5FBC8FC9" w14:textId="06A28756" w:rsidR="00662AFE" w:rsidRDefault="00662AFE" w:rsidP="00860B9B">
            <w:r>
              <w:t>Double</w:t>
            </w:r>
          </w:p>
        </w:tc>
        <w:tc>
          <w:tcPr>
            <w:tcW w:w="4331" w:type="dxa"/>
          </w:tcPr>
          <w:p w14:paraId="5FE4EC62" w14:textId="104BF1CF" w:rsidR="00662AFE" w:rsidRDefault="00662AFE" w:rsidP="00860B9B">
            <w:r>
              <w:t xml:space="preserve">Almacena en el descuento en el que se le aplica a cada empleado sino   cumple una expectativa en </w:t>
            </w:r>
            <w:proofErr w:type="gramStart"/>
            <w:r>
              <w:t>el  campo</w:t>
            </w:r>
            <w:proofErr w:type="gramEnd"/>
            <w:r>
              <w:t xml:space="preserve"> unidades, se  encuentra en  la clase  InfoPago.</w:t>
            </w:r>
          </w:p>
        </w:tc>
      </w:tr>
      <w:tr w:rsidR="00662AFE" w14:paraId="67D693E4" w14:textId="77777777" w:rsidTr="00860B9B">
        <w:tc>
          <w:tcPr>
            <w:tcW w:w="2246" w:type="dxa"/>
          </w:tcPr>
          <w:p w14:paraId="6BC40DD7" w14:textId="783655B6" w:rsidR="00662AFE" w:rsidRDefault="00662AFE" w:rsidP="00860B9B">
            <w:r>
              <w:t xml:space="preserve">total_dia  </w:t>
            </w:r>
          </w:p>
        </w:tc>
        <w:tc>
          <w:tcPr>
            <w:tcW w:w="2086" w:type="dxa"/>
          </w:tcPr>
          <w:p w14:paraId="5B53E851" w14:textId="2D211E92" w:rsidR="00662AFE" w:rsidRDefault="00662AFE" w:rsidP="00860B9B">
            <w:r>
              <w:t>Double</w:t>
            </w:r>
          </w:p>
        </w:tc>
        <w:tc>
          <w:tcPr>
            <w:tcW w:w="4331" w:type="dxa"/>
          </w:tcPr>
          <w:p w14:paraId="3D0444F7" w14:textId="6DB6BF1D" w:rsidR="00662AFE" w:rsidRDefault="00662AFE" w:rsidP="00860B9B">
            <w:r>
              <w:t xml:space="preserve">Almacena </w:t>
            </w:r>
            <w:r w:rsidR="0037220D">
              <w:t xml:space="preserve">la cantidad de </w:t>
            </w:r>
            <w:proofErr w:type="gramStart"/>
            <w:r w:rsidR="0037220D">
              <w:t>producto  que</w:t>
            </w:r>
            <w:proofErr w:type="gramEnd"/>
            <w:r w:rsidR="0037220D">
              <w:t xml:space="preserve"> hace cada empleado  para </w:t>
            </w:r>
            <w:proofErr w:type="spellStart"/>
            <w:r w:rsidR="0037220D">
              <w:t>asi</w:t>
            </w:r>
            <w:proofErr w:type="spellEnd"/>
            <w:r w:rsidR="0037220D">
              <w:t xml:space="preserve">  aplicarle su  respectivo  pago, se encuentra en la clase InfoPago.</w:t>
            </w:r>
          </w:p>
        </w:tc>
      </w:tr>
      <w:tr w:rsidR="0037220D" w14:paraId="197279EF" w14:textId="77777777" w:rsidTr="00860B9B">
        <w:tc>
          <w:tcPr>
            <w:tcW w:w="2246" w:type="dxa"/>
          </w:tcPr>
          <w:p w14:paraId="42691067" w14:textId="2BC6237D" w:rsidR="0037220D" w:rsidRDefault="0037220D" w:rsidP="00860B9B">
            <w:r>
              <w:t>Id</w:t>
            </w:r>
          </w:p>
        </w:tc>
        <w:tc>
          <w:tcPr>
            <w:tcW w:w="2086" w:type="dxa"/>
          </w:tcPr>
          <w:p w14:paraId="53A71E93" w14:textId="79FAC97C" w:rsidR="0037220D" w:rsidRDefault="0037220D" w:rsidP="00860B9B">
            <w:r>
              <w:t>Int</w:t>
            </w:r>
          </w:p>
        </w:tc>
        <w:tc>
          <w:tcPr>
            <w:tcW w:w="4331" w:type="dxa"/>
          </w:tcPr>
          <w:p w14:paraId="4D4CE177" w14:textId="09869471" w:rsidR="0037220D" w:rsidRDefault="0037220D" w:rsidP="00860B9B">
            <w:r>
              <w:t xml:space="preserve">Almacena un </w:t>
            </w:r>
            <w:proofErr w:type="spellStart"/>
            <w:r>
              <w:t>numero</w:t>
            </w:r>
            <w:proofErr w:type="spellEnd"/>
            <w:r>
              <w:t xml:space="preserve"> único de </w:t>
            </w:r>
            <w:proofErr w:type="gramStart"/>
            <w:r>
              <w:t>cada  fila</w:t>
            </w:r>
            <w:proofErr w:type="gramEnd"/>
            <w:r>
              <w:t xml:space="preserve"> en la  planilla.</w:t>
            </w:r>
          </w:p>
        </w:tc>
      </w:tr>
      <w:tr w:rsidR="0037220D" w14:paraId="75B56ABB" w14:textId="77777777" w:rsidTr="00860B9B">
        <w:tc>
          <w:tcPr>
            <w:tcW w:w="2246" w:type="dxa"/>
          </w:tcPr>
          <w:p w14:paraId="57BC8849" w14:textId="2A119383" w:rsidR="0037220D" w:rsidRDefault="0037220D" w:rsidP="00860B9B">
            <w:proofErr w:type="spellStart"/>
            <w:r>
              <w:t>Idempleado</w:t>
            </w:r>
            <w:proofErr w:type="spellEnd"/>
          </w:p>
        </w:tc>
        <w:tc>
          <w:tcPr>
            <w:tcW w:w="2086" w:type="dxa"/>
          </w:tcPr>
          <w:p w14:paraId="76C536C7" w14:textId="1D8107BB" w:rsidR="0037220D" w:rsidRDefault="0037220D" w:rsidP="00860B9B">
            <w:r>
              <w:t>Int</w:t>
            </w:r>
          </w:p>
        </w:tc>
        <w:tc>
          <w:tcPr>
            <w:tcW w:w="4331" w:type="dxa"/>
          </w:tcPr>
          <w:p w14:paraId="06D35D78" w14:textId="47AFA895" w:rsidR="0037220D" w:rsidRDefault="0037220D" w:rsidP="00860B9B">
            <w:r>
              <w:t xml:space="preserve">Guarda el </w:t>
            </w:r>
            <w:proofErr w:type="spellStart"/>
            <w:r>
              <w:t>numero</w:t>
            </w:r>
            <w:proofErr w:type="spellEnd"/>
            <w:r>
              <w:t xml:space="preserve"> único de cada empleado que este en la planilla para poder relacionar con otra tabla, se encuentra en la clase Pago.</w:t>
            </w:r>
          </w:p>
        </w:tc>
      </w:tr>
      <w:tr w:rsidR="0037220D" w14:paraId="5C34D3DC" w14:textId="77777777" w:rsidTr="00860B9B">
        <w:tc>
          <w:tcPr>
            <w:tcW w:w="2246" w:type="dxa"/>
          </w:tcPr>
          <w:p w14:paraId="4BCC733B" w14:textId="04010CBC" w:rsidR="0037220D" w:rsidRDefault="0037220D" w:rsidP="00860B9B">
            <w:r>
              <w:t>salario_base</w:t>
            </w:r>
          </w:p>
        </w:tc>
        <w:tc>
          <w:tcPr>
            <w:tcW w:w="2086" w:type="dxa"/>
          </w:tcPr>
          <w:p w14:paraId="7D6D7C77" w14:textId="0A43DBC8" w:rsidR="0037220D" w:rsidRDefault="0037220D" w:rsidP="00860B9B">
            <w:r>
              <w:t>Double</w:t>
            </w:r>
          </w:p>
        </w:tc>
        <w:tc>
          <w:tcPr>
            <w:tcW w:w="4331" w:type="dxa"/>
          </w:tcPr>
          <w:p w14:paraId="6C4CDFDB" w14:textId="36639358" w:rsidR="0037220D" w:rsidRDefault="0037220D" w:rsidP="00860B9B">
            <w:r>
              <w:t xml:space="preserve">Almacena el salario en </w:t>
            </w:r>
            <w:proofErr w:type="gramStart"/>
            <w:r>
              <w:t>el  cual</w:t>
            </w:r>
            <w:proofErr w:type="gramEnd"/>
            <w:r>
              <w:t xml:space="preserve"> se le  va a pagar al empleado esto sin antes aplicarle  los descuentos del isss y afp,  se encuentra en la clase Pago</w:t>
            </w:r>
          </w:p>
        </w:tc>
      </w:tr>
      <w:tr w:rsidR="0037220D" w14:paraId="58082237" w14:textId="77777777" w:rsidTr="00860B9B">
        <w:tc>
          <w:tcPr>
            <w:tcW w:w="2246" w:type="dxa"/>
          </w:tcPr>
          <w:p w14:paraId="1EB86E6A" w14:textId="42F69FA0" w:rsidR="0037220D" w:rsidRDefault="0037220D" w:rsidP="00860B9B">
            <w:r>
              <w:t>Isss</w:t>
            </w:r>
          </w:p>
        </w:tc>
        <w:tc>
          <w:tcPr>
            <w:tcW w:w="2086" w:type="dxa"/>
          </w:tcPr>
          <w:p w14:paraId="2470A9CF" w14:textId="63F9D313" w:rsidR="0037220D" w:rsidRDefault="0037220D" w:rsidP="00860B9B">
            <w:r>
              <w:t>Double</w:t>
            </w:r>
          </w:p>
        </w:tc>
        <w:tc>
          <w:tcPr>
            <w:tcW w:w="4331" w:type="dxa"/>
          </w:tcPr>
          <w:p w14:paraId="112F20C0" w14:textId="341E4EDC" w:rsidR="0037220D" w:rsidRDefault="0037220D" w:rsidP="00860B9B">
            <w:r>
              <w:t xml:space="preserve">Almacena el descuento en el que se le va a aplicar a cada empleado </w:t>
            </w:r>
            <w:r w:rsidR="006C76FB">
              <w:t>de la</w:t>
            </w:r>
            <w:r>
              <w:t xml:space="preserve"> maquila</w:t>
            </w:r>
            <w:r w:rsidR="006C76FB">
              <w:t>, se encuentra en la clase Pago.</w:t>
            </w:r>
          </w:p>
        </w:tc>
      </w:tr>
      <w:tr w:rsidR="0037220D" w14:paraId="10BC3155" w14:textId="77777777" w:rsidTr="00860B9B">
        <w:tc>
          <w:tcPr>
            <w:tcW w:w="2246" w:type="dxa"/>
          </w:tcPr>
          <w:p w14:paraId="4B158839" w14:textId="615A4844" w:rsidR="0037220D" w:rsidRDefault="0037220D" w:rsidP="00860B9B">
            <w:r>
              <w:t>Afp</w:t>
            </w:r>
          </w:p>
        </w:tc>
        <w:tc>
          <w:tcPr>
            <w:tcW w:w="2086" w:type="dxa"/>
          </w:tcPr>
          <w:p w14:paraId="1417D04C" w14:textId="0BF2C733" w:rsidR="0037220D" w:rsidRDefault="0037220D" w:rsidP="00860B9B">
            <w:r>
              <w:t>Double</w:t>
            </w:r>
          </w:p>
        </w:tc>
        <w:tc>
          <w:tcPr>
            <w:tcW w:w="4331" w:type="dxa"/>
          </w:tcPr>
          <w:p w14:paraId="709EA210" w14:textId="10889563" w:rsidR="0037220D" w:rsidRDefault="006C76FB" w:rsidP="00860B9B">
            <w:r>
              <w:t>Almacena el descuento en el que se le va a aplicar a cada empleado de la maquila.</w:t>
            </w:r>
          </w:p>
        </w:tc>
      </w:tr>
      <w:tr w:rsidR="0037220D" w14:paraId="5A6D99D7" w14:textId="77777777" w:rsidTr="00860B9B">
        <w:tc>
          <w:tcPr>
            <w:tcW w:w="2246" w:type="dxa"/>
          </w:tcPr>
          <w:p w14:paraId="1EBD448D" w14:textId="2295AAD8" w:rsidR="0037220D" w:rsidRDefault="0037220D" w:rsidP="00860B9B">
            <w:r>
              <w:t>Descuento</w:t>
            </w:r>
          </w:p>
        </w:tc>
        <w:tc>
          <w:tcPr>
            <w:tcW w:w="2086" w:type="dxa"/>
          </w:tcPr>
          <w:p w14:paraId="5DFB9150" w14:textId="0F5E95A6" w:rsidR="0037220D" w:rsidRDefault="0037220D" w:rsidP="00860B9B">
            <w:r>
              <w:t>Double</w:t>
            </w:r>
          </w:p>
        </w:tc>
        <w:tc>
          <w:tcPr>
            <w:tcW w:w="4331" w:type="dxa"/>
          </w:tcPr>
          <w:p w14:paraId="17029DD4" w14:textId="033ED076" w:rsidR="0037220D" w:rsidRPr="006C76FB" w:rsidRDefault="006C76FB" w:rsidP="00860B9B">
            <w:r w:rsidRPr="006C76FB">
              <w:t xml:space="preserve">Almacena el descuento total en el cual se le va a aplicar el empleado, se encuentra en la clase Pago </w:t>
            </w:r>
          </w:p>
        </w:tc>
      </w:tr>
      <w:tr w:rsidR="006C76FB" w14:paraId="20BF2D61" w14:textId="77777777" w:rsidTr="00860B9B">
        <w:tc>
          <w:tcPr>
            <w:tcW w:w="2246" w:type="dxa"/>
          </w:tcPr>
          <w:p w14:paraId="17883EB6" w14:textId="5C957CD4" w:rsidR="006C76FB" w:rsidRDefault="006C76FB" w:rsidP="00860B9B">
            <w:r>
              <w:t>Fecha</w:t>
            </w:r>
          </w:p>
        </w:tc>
        <w:tc>
          <w:tcPr>
            <w:tcW w:w="2086" w:type="dxa"/>
          </w:tcPr>
          <w:p w14:paraId="60DA8656" w14:textId="06895068" w:rsidR="006C76FB" w:rsidRDefault="006C76FB" w:rsidP="00860B9B">
            <w:r>
              <w:t>Date</w:t>
            </w:r>
          </w:p>
        </w:tc>
        <w:tc>
          <w:tcPr>
            <w:tcW w:w="4331" w:type="dxa"/>
          </w:tcPr>
          <w:p w14:paraId="3A607040" w14:textId="417EC052" w:rsidR="006C76FB" w:rsidRPr="006C76FB" w:rsidRDefault="006C76FB" w:rsidP="00860B9B">
            <w:r w:rsidRPr="006C76FB">
              <w:t xml:space="preserve">Almacena la fecha por el </w:t>
            </w:r>
            <w:r>
              <w:t>cual se puede tener mayor auditoria.</w:t>
            </w:r>
          </w:p>
        </w:tc>
      </w:tr>
      <w:tr w:rsidR="006C76FB" w14:paraId="58188BFD" w14:textId="77777777" w:rsidTr="00860B9B">
        <w:tc>
          <w:tcPr>
            <w:tcW w:w="2246" w:type="dxa"/>
          </w:tcPr>
          <w:p w14:paraId="613CABD1" w14:textId="7A4C80CC" w:rsidR="006C76FB" w:rsidRDefault="006C76FB" w:rsidP="00860B9B">
            <w:r>
              <w:lastRenderedPageBreak/>
              <w:t>Total</w:t>
            </w:r>
          </w:p>
        </w:tc>
        <w:tc>
          <w:tcPr>
            <w:tcW w:w="2086" w:type="dxa"/>
          </w:tcPr>
          <w:p w14:paraId="6F985900" w14:textId="36D53851" w:rsidR="006C76FB" w:rsidRDefault="006C76FB" w:rsidP="00860B9B">
            <w:r>
              <w:t>Double</w:t>
            </w:r>
          </w:p>
        </w:tc>
        <w:tc>
          <w:tcPr>
            <w:tcW w:w="4331" w:type="dxa"/>
          </w:tcPr>
          <w:p w14:paraId="429B3A4E" w14:textId="5B38382E" w:rsidR="006C76FB" w:rsidRPr="006C76FB" w:rsidRDefault="006C76FB" w:rsidP="00860B9B">
            <w:r w:rsidRPr="006C76FB">
              <w:t xml:space="preserve">Guarda el total del salario que </w:t>
            </w:r>
            <w:proofErr w:type="gramStart"/>
            <w:r w:rsidRPr="006C76FB">
              <w:t>le  toca</w:t>
            </w:r>
            <w:proofErr w:type="gramEnd"/>
            <w:r w:rsidRPr="006C76FB">
              <w:t xml:space="preserve"> al empleado.</w:t>
            </w:r>
          </w:p>
        </w:tc>
      </w:tr>
      <w:tr w:rsidR="006C76FB" w14:paraId="2FAC32BC" w14:textId="77777777" w:rsidTr="00860B9B">
        <w:tc>
          <w:tcPr>
            <w:tcW w:w="2246" w:type="dxa"/>
          </w:tcPr>
          <w:p w14:paraId="40BF57F4" w14:textId="77777777" w:rsidR="006C76FB" w:rsidRDefault="006C76FB" w:rsidP="00860B9B"/>
        </w:tc>
        <w:tc>
          <w:tcPr>
            <w:tcW w:w="2086" w:type="dxa"/>
          </w:tcPr>
          <w:p w14:paraId="079E0CD4" w14:textId="77777777" w:rsidR="006C76FB" w:rsidRDefault="006C76FB" w:rsidP="00860B9B"/>
        </w:tc>
        <w:tc>
          <w:tcPr>
            <w:tcW w:w="4331" w:type="dxa"/>
          </w:tcPr>
          <w:p w14:paraId="555EC4AE" w14:textId="77777777" w:rsidR="006C76FB" w:rsidRPr="0037220D" w:rsidRDefault="006C76FB" w:rsidP="00860B9B">
            <w:pPr>
              <w:rPr>
                <w:u w:val="single"/>
              </w:rPr>
            </w:pPr>
          </w:p>
        </w:tc>
      </w:tr>
    </w:tbl>
    <w:p w14:paraId="1D16D9C5" w14:textId="77777777" w:rsidR="00413EEC" w:rsidRDefault="00413EEC" w:rsidP="00537306">
      <w:pPr>
        <w:rPr>
          <w:noProof/>
        </w:rPr>
      </w:pPr>
    </w:p>
    <w:p w14:paraId="3F5864FA" w14:textId="1D2423BD" w:rsidR="00CC2263" w:rsidRDefault="00537306" w:rsidP="00537306">
      <w:pPr>
        <w:pStyle w:val="Ttulo1"/>
        <w:rPr>
          <w:noProof/>
        </w:rPr>
      </w:pPr>
      <w:bookmarkStart w:id="12" w:name="_Toc74906395"/>
      <w:r>
        <w:rPr>
          <w:noProof/>
        </w:rPr>
        <w:t>8.Diccionario de  datos.</w:t>
      </w:r>
      <w:bookmarkEnd w:id="12"/>
    </w:p>
    <w:p w14:paraId="0E7BC3E2" w14:textId="77777777" w:rsidR="00537306" w:rsidRDefault="00537306" w:rsidP="00537306">
      <w:pPr>
        <w:rPr>
          <w:noProof/>
          <w:color w:val="auto"/>
        </w:rPr>
      </w:pPr>
    </w:p>
    <w:p w14:paraId="10706316" w14:textId="77777777" w:rsidR="00CC2263" w:rsidRPr="00B73E79" w:rsidRDefault="00CC2263" w:rsidP="00537306">
      <w:pPr>
        <w:rPr>
          <w:noProof/>
          <w:color w:val="auto"/>
        </w:rPr>
      </w:pPr>
    </w:p>
    <w:sectPr w:rsidR="00CC2263" w:rsidRPr="00B73E79" w:rsidSect="00CC2263">
      <w:headerReference w:type="default" r:id="rId13"/>
      <w:footerReference w:type="default" r:id="rId14"/>
      <w:pgSz w:w="11906" w:h="16838" w:code="9"/>
      <w:pgMar w:top="720" w:right="936" w:bottom="720" w:left="936" w:header="432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BDD0D" w14:textId="77777777" w:rsidR="0027304C" w:rsidRDefault="0027304C">
      <w:r>
        <w:separator/>
      </w:r>
    </w:p>
    <w:p w14:paraId="13BC0515" w14:textId="77777777" w:rsidR="0027304C" w:rsidRDefault="0027304C"/>
  </w:endnote>
  <w:endnote w:type="continuationSeparator" w:id="0">
    <w:p w14:paraId="5259CAFD" w14:textId="77777777" w:rsidR="0027304C" w:rsidRDefault="0027304C">
      <w:r>
        <w:continuationSeparator/>
      </w:r>
    </w:p>
    <w:p w14:paraId="59CD3ACE" w14:textId="77777777" w:rsidR="0027304C" w:rsidRDefault="00273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F66A4C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FCC6526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788C" w14:textId="77777777" w:rsidR="0027304C" w:rsidRDefault="0027304C">
      <w:r>
        <w:separator/>
      </w:r>
    </w:p>
    <w:p w14:paraId="1C00504E" w14:textId="77777777" w:rsidR="0027304C" w:rsidRDefault="0027304C"/>
  </w:footnote>
  <w:footnote w:type="continuationSeparator" w:id="0">
    <w:p w14:paraId="78B847DA" w14:textId="77777777" w:rsidR="0027304C" w:rsidRDefault="0027304C">
      <w:r>
        <w:continuationSeparator/>
      </w:r>
    </w:p>
    <w:p w14:paraId="50A9763F" w14:textId="77777777" w:rsidR="0027304C" w:rsidRDefault="00273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B1638B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63D135" w14:textId="77777777" w:rsidR="00CC2263" w:rsidRDefault="00CC2263" w:rsidP="00CC2263">
          <w:pPr>
            <w:pStyle w:val="Encabezado"/>
            <w:jc w:val="center"/>
            <w:rPr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403C7BD" wp14:editId="09265D79">
                <wp:simplePos x="0" y="0"/>
                <wp:positionH relativeFrom="column">
                  <wp:posOffset>3810</wp:posOffset>
                </wp:positionH>
                <wp:positionV relativeFrom="paragraph">
                  <wp:posOffset>1905</wp:posOffset>
                </wp:positionV>
                <wp:extent cx="971550" cy="628650"/>
                <wp:effectExtent l="0" t="0" r="0" b="0"/>
                <wp:wrapTight wrapText="bothSides">
                  <wp:wrapPolygon edited="0">
                    <wp:start x="1271" y="0"/>
                    <wp:lineTo x="2965" y="10473"/>
                    <wp:lineTo x="0" y="17018"/>
                    <wp:lineTo x="0" y="20945"/>
                    <wp:lineTo x="21176" y="20945"/>
                    <wp:lineTo x="21176" y="17018"/>
                    <wp:lineTo x="17788" y="10473"/>
                    <wp:lineTo x="19482" y="1964"/>
                    <wp:lineTo x="19059" y="0"/>
                    <wp:lineTo x="1271" y="0"/>
                  </wp:wrapPolygon>
                </wp:wrapTight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n 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Cs w:val="28"/>
            </w:rPr>
            <w:t xml:space="preserve">Sistema de gestión y pago de planillas Maquila </w:t>
          </w:r>
        </w:p>
        <w:p w14:paraId="02EF8D8E" w14:textId="63CCB889" w:rsidR="00D077E9" w:rsidRDefault="00CC2263" w:rsidP="00CC2263">
          <w:pPr>
            <w:pStyle w:val="Encabezado"/>
            <w:jc w:val="center"/>
            <w:rPr>
              <w:noProof/>
            </w:rPr>
          </w:pPr>
          <w:r>
            <w:rPr>
              <w:b w:val="0"/>
              <w:bCs/>
              <w:szCs w:val="28"/>
            </w:rPr>
            <w:t xml:space="preserve">Manual del programador </w:t>
          </w:r>
        </w:p>
      </w:tc>
    </w:tr>
  </w:tbl>
  <w:p w14:paraId="5E8A5378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A6C71"/>
    <w:multiLevelType w:val="hybridMultilevel"/>
    <w:tmpl w:val="F9C82224"/>
    <w:lvl w:ilvl="0" w:tplc="A12227F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77"/>
    <w:rsid w:val="0002482E"/>
    <w:rsid w:val="00050324"/>
    <w:rsid w:val="00061596"/>
    <w:rsid w:val="000747A0"/>
    <w:rsid w:val="000A0150"/>
    <w:rsid w:val="000E63C9"/>
    <w:rsid w:val="00127954"/>
    <w:rsid w:val="00130E9D"/>
    <w:rsid w:val="00150A6D"/>
    <w:rsid w:val="00185B35"/>
    <w:rsid w:val="001F2BC8"/>
    <w:rsid w:val="001F5F6B"/>
    <w:rsid w:val="00243EBC"/>
    <w:rsid w:val="00246A35"/>
    <w:rsid w:val="00253557"/>
    <w:rsid w:val="0027304C"/>
    <w:rsid w:val="00284348"/>
    <w:rsid w:val="002D7BD8"/>
    <w:rsid w:val="002F51F5"/>
    <w:rsid w:val="00312137"/>
    <w:rsid w:val="00330359"/>
    <w:rsid w:val="0033762F"/>
    <w:rsid w:val="00360494"/>
    <w:rsid w:val="00366C7E"/>
    <w:rsid w:val="00366D01"/>
    <w:rsid w:val="0037220D"/>
    <w:rsid w:val="00384EA3"/>
    <w:rsid w:val="003A39A1"/>
    <w:rsid w:val="003C2191"/>
    <w:rsid w:val="003D2C1D"/>
    <w:rsid w:val="003D3863"/>
    <w:rsid w:val="004110DE"/>
    <w:rsid w:val="00413EEC"/>
    <w:rsid w:val="0044085A"/>
    <w:rsid w:val="004962F9"/>
    <w:rsid w:val="004B21A5"/>
    <w:rsid w:val="004E5FEE"/>
    <w:rsid w:val="005037F0"/>
    <w:rsid w:val="00516A86"/>
    <w:rsid w:val="005275F6"/>
    <w:rsid w:val="00537306"/>
    <w:rsid w:val="00571E51"/>
    <w:rsid w:val="00572102"/>
    <w:rsid w:val="005A1691"/>
    <w:rsid w:val="005D1FE2"/>
    <w:rsid w:val="005F1BB0"/>
    <w:rsid w:val="00656C4D"/>
    <w:rsid w:val="00662AFE"/>
    <w:rsid w:val="006C76FB"/>
    <w:rsid w:val="006E5716"/>
    <w:rsid w:val="006F0071"/>
    <w:rsid w:val="0071023B"/>
    <w:rsid w:val="007302B3"/>
    <w:rsid w:val="00730733"/>
    <w:rsid w:val="007309A6"/>
    <w:rsid w:val="00730E3A"/>
    <w:rsid w:val="00736AAF"/>
    <w:rsid w:val="00755877"/>
    <w:rsid w:val="00765B2A"/>
    <w:rsid w:val="00783A34"/>
    <w:rsid w:val="007A2FE1"/>
    <w:rsid w:val="007C6B52"/>
    <w:rsid w:val="007D16C5"/>
    <w:rsid w:val="007E088A"/>
    <w:rsid w:val="007F4D05"/>
    <w:rsid w:val="00862FE4"/>
    <w:rsid w:val="0086389A"/>
    <w:rsid w:val="00866C4A"/>
    <w:rsid w:val="0087605E"/>
    <w:rsid w:val="008941AE"/>
    <w:rsid w:val="00894913"/>
    <w:rsid w:val="008B1FEE"/>
    <w:rsid w:val="008B7590"/>
    <w:rsid w:val="008F5183"/>
    <w:rsid w:val="00903C32"/>
    <w:rsid w:val="00916B16"/>
    <w:rsid w:val="009173B9"/>
    <w:rsid w:val="0093335D"/>
    <w:rsid w:val="0093613E"/>
    <w:rsid w:val="00943026"/>
    <w:rsid w:val="0096135F"/>
    <w:rsid w:val="00966B81"/>
    <w:rsid w:val="00977F79"/>
    <w:rsid w:val="009C7720"/>
    <w:rsid w:val="00A23AFA"/>
    <w:rsid w:val="00A31B3E"/>
    <w:rsid w:val="00A532F3"/>
    <w:rsid w:val="00A54F42"/>
    <w:rsid w:val="00A8489E"/>
    <w:rsid w:val="00AB02A7"/>
    <w:rsid w:val="00AC29F3"/>
    <w:rsid w:val="00AC79E7"/>
    <w:rsid w:val="00AD0D59"/>
    <w:rsid w:val="00AD75FD"/>
    <w:rsid w:val="00AF43D9"/>
    <w:rsid w:val="00AF7506"/>
    <w:rsid w:val="00B231E5"/>
    <w:rsid w:val="00B73E79"/>
    <w:rsid w:val="00B97EAC"/>
    <w:rsid w:val="00BD717D"/>
    <w:rsid w:val="00C02B87"/>
    <w:rsid w:val="00C10243"/>
    <w:rsid w:val="00C2674D"/>
    <w:rsid w:val="00C4086D"/>
    <w:rsid w:val="00C426DD"/>
    <w:rsid w:val="00CA1896"/>
    <w:rsid w:val="00CB5AF7"/>
    <w:rsid w:val="00CB5B28"/>
    <w:rsid w:val="00CC2263"/>
    <w:rsid w:val="00CF5371"/>
    <w:rsid w:val="00D0323A"/>
    <w:rsid w:val="00D0559F"/>
    <w:rsid w:val="00D064B5"/>
    <w:rsid w:val="00D077E9"/>
    <w:rsid w:val="00D1142D"/>
    <w:rsid w:val="00D13C92"/>
    <w:rsid w:val="00D3464F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1294"/>
    <w:rsid w:val="00E620B0"/>
    <w:rsid w:val="00E75EF7"/>
    <w:rsid w:val="00E81B40"/>
    <w:rsid w:val="00EA4C12"/>
    <w:rsid w:val="00EE289E"/>
    <w:rsid w:val="00EE66AE"/>
    <w:rsid w:val="00EF555B"/>
    <w:rsid w:val="00F027BB"/>
    <w:rsid w:val="00F11DCF"/>
    <w:rsid w:val="00F162EA"/>
    <w:rsid w:val="00F36FFC"/>
    <w:rsid w:val="00F52D27"/>
    <w:rsid w:val="00F83527"/>
    <w:rsid w:val="00FA311D"/>
    <w:rsid w:val="00FD583F"/>
    <w:rsid w:val="00FD62C4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92020"/>
  <w15:docId w15:val="{70F158E9-FB88-424A-9A82-16441ED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CC22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114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114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142D"/>
    <w:rPr>
      <w:color w:val="3592C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CB5AF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F007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Local\Microsoft\Office\16.0\DTS\es-ES%7bE8DB8FF7-F66D-4409-96F5-69641D43E0A6%7d\%7b5C32FD4E-1028-4AB6-BA3D-41BC2189E62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D27F150B304A648FB0D1635C463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0766-4B18-4DFE-A122-62925D7F8080}"/>
      </w:docPartPr>
      <w:docPartBody>
        <w:p w:rsidR="00F125CC" w:rsidRDefault="00E10414">
          <w:pPr>
            <w:pStyle w:val="8BD27F150B304A648FB0D1635C46338A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junio 1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14"/>
    <w:rsid w:val="002A25AF"/>
    <w:rsid w:val="004A1388"/>
    <w:rsid w:val="004F18B0"/>
    <w:rsid w:val="007C0BF0"/>
    <w:rsid w:val="009D1461"/>
    <w:rsid w:val="00E10414"/>
    <w:rsid w:val="00F1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8BD27F150B304A648FB0D1635C46338A">
    <w:name w:val="8BD27F150B304A648FB0D1635C463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A97D-955E-453A-8571-FF02DE31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{5C32FD4E-1028-4AB6-BA3D-41BC2189E62C}tf16392850_win32</Template>
  <TotalTime>1121</TotalTime>
  <Pages>15</Pages>
  <Words>1429</Words>
  <Characters>7862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posada</dc:creator>
  <cp:keywords/>
  <cp:lastModifiedBy>carlos posada</cp:lastModifiedBy>
  <cp:revision>25</cp:revision>
  <cp:lastPrinted>2021-06-02T22:05:00Z</cp:lastPrinted>
  <dcterms:created xsi:type="dcterms:W3CDTF">2021-06-01T19:25:00Z</dcterms:created>
  <dcterms:modified xsi:type="dcterms:W3CDTF">2021-06-18T15:59:00Z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